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B576A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B576AE">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1CF068B9" w:rsidR="00DB0504" w:rsidRPr="00B20931" w:rsidRDefault="00B76565">
                                <w:r>
                                  <w:t xml:space="preserve">We indexed all the </w:t>
                                </w:r>
                                <w:r w:rsidR="00834504">
                                  <w:t xml:space="preserve">weapons </w:t>
                                </w:r>
                                <w:r>
                                  <w:t xml:space="preserve">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A15946">
                                  <w:t xml:space="preserve">relevancy algrotihms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B576A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B576AE">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1CF068B9" w:rsidR="00DB0504" w:rsidRPr="00B20931" w:rsidRDefault="00B76565">
                          <w:r>
                            <w:t xml:space="preserve">We indexed all the </w:t>
                          </w:r>
                          <w:r w:rsidR="00834504">
                            <w:t xml:space="preserve">weapons </w:t>
                          </w:r>
                          <w:r>
                            <w:t xml:space="preserve">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A15946">
                            <w:t xml:space="preserve">relevancy algrotihms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B576AE"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7B18F5AA"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Develop an indexing s</w:t>
      </w:r>
      <w:r w:rsidR="00B57BB9">
        <w:rPr>
          <w:sz w:val="26"/>
          <w:szCs w:val="26"/>
        </w:rPr>
        <w:t xml:space="preserve">ystem using Apache Solr and its </w:t>
      </w:r>
      <w:r w:rsidR="00B20931" w:rsidRPr="007C602F">
        <w:rPr>
          <w:sz w:val="26"/>
          <w:szCs w:val="26"/>
        </w:rPr>
        <w:t xml:space="preserve">ExtractingRequestHandler (“SolrCell”) </w:t>
      </w:r>
      <w:bookmarkEnd w:id="0"/>
      <w:bookmarkEnd w:id="1"/>
    </w:p>
    <w:p w14:paraId="432B1F57" w14:textId="352F9C2F" w:rsidR="003A3935" w:rsidRDefault="00B20931" w:rsidP="00C73EC5">
      <w:pPr>
        <w:pStyle w:val="ListParagraph"/>
        <w:numPr>
          <w:ilvl w:val="0"/>
          <w:numId w:val="3"/>
        </w:numPr>
        <w:jc w:val="both"/>
      </w:pPr>
      <w:r>
        <w:t>We installed Apache Solr from L</w:t>
      </w:r>
      <w:r w:rsidR="00D237CE">
        <w:t>u</w:t>
      </w:r>
      <w:r>
        <w:t>ecene’s 4.10 branch.</w:t>
      </w:r>
    </w:p>
    <w:p w14:paraId="2B71EFA3" w14:textId="1310E959" w:rsidR="00B20931" w:rsidRDefault="00B20931" w:rsidP="00C73EC5">
      <w:pPr>
        <w:pStyle w:val="ListParagraph"/>
        <w:numPr>
          <w:ilvl w:val="0"/>
          <w:numId w:val="3"/>
        </w:numPr>
        <w:jc w:val="both"/>
      </w:pPr>
      <w:r>
        <w:t>N/A</w:t>
      </w:r>
    </w:p>
    <w:p w14:paraId="1A51819C" w14:textId="3703484B" w:rsidR="00B57BB9" w:rsidRDefault="00E1527F" w:rsidP="00C73EC5">
      <w:pPr>
        <w:pStyle w:val="ListParagraph"/>
        <w:numPr>
          <w:ilvl w:val="0"/>
          <w:numId w:val="3"/>
        </w:numPr>
        <w:jc w:val="both"/>
      </w:pPr>
      <w:r>
        <w:t>We built Geotopic parser</w:t>
      </w:r>
      <w:r w:rsidR="00AB550E">
        <w:t xml:space="preserve">, OCR and </w:t>
      </w:r>
      <w:r w:rsidR="00D237CE">
        <w:t>CTAKES</w:t>
      </w:r>
      <w:r w:rsidR="00AB550E">
        <w:t xml:space="preserve"> as per the instructions provided to us.</w:t>
      </w:r>
      <w:r w:rsidR="00B57BB9">
        <w:t xml:space="preserve"> We </w:t>
      </w:r>
      <w:r w:rsidR="00B57BB9" w:rsidRPr="00B57BB9">
        <w:t>update</w:t>
      </w:r>
      <w:r w:rsidR="00B57BB9">
        <w:t>d</w:t>
      </w:r>
      <w:r w:rsidR="00B57BB9" w:rsidRPr="00B57BB9">
        <w:t xml:space="preserve"> lucene/ivy-versions.properties to include the version of the apache tika version as 1.11-SNAPSHOT</w:t>
      </w:r>
      <w:r w:rsidR="00B57BB9">
        <w:t xml:space="preserve">. </w:t>
      </w:r>
    </w:p>
    <w:p w14:paraId="4B783B97" w14:textId="1AA75767" w:rsidR="00AB550E" w:rsidRDefault="00AB550E" w:rsidP="00C73EC5">
      <w:pPr>
        <w:pStyle w:val="ListParagraph"/>
        <w:numPr>
          <w:ilvl w:val="0"/>
          <w:numId w:val="3"/>
        </w:numPr>
        <w:jc w:val="both"/>
      </w:pPr>
      <w:r>
        <w:t xml:space="preserve">We first </w:t>
      </w:r>
      <w:r w:rsidR="007A6022">
        <w:t xml:space="preserve">executed </w:t>
      </w:r>
      <w:r w:rsidR="00B57BB9">
        <w:t>‘</w:t>
      </w:r>
      <w:r>
        <w:t>bin/nutch dump</w:t>
      </w:r>
      <w:r w:rsidR="00B57BB9">
        <w:t>’</w:t>
      </w:r>
      <w:r>
        <w:t xml:space="preserve"> </w:t>
      </w:r>
      <w:r w:rsidR="00B57BB9">
        <w:t>to create the dump file</w:t>
      </w:r>
      <w:r w:rsidR="007A6022">
        <w:t xml:space="preserve">. We </w:t>
      </w:r>
      <w:r w:rsidR="00B57BB9">
        <w:t xml:space="preserve">filtered HTML and image files from this dump file The metadata extracted from these URLs were indexed to Solr using </w:t>
      </w:r>
      <w:r w:rsidR="007A6022" w:rsidRPr="007A6022">
        <w:rPr>
          <w:i/>
        </w:rPr>
        <w:t>dump_index.py</w:t>
      </w:r>
      <w:r w:rsidR="00B57BB9">
        <w:t>.</w:t>
      </w:r>
    </w:p>
    <w:p w14:paraId="4117F8F5" w14:textId="4FB6B6C7" w:rsidR="007A6022" w:rsidRDefault="007A6022" w:rsidP="00C73EC5">
      <w:pPr>
        <w:pStyle w:val="ListParagraph"/>
        <w:numPr>
          <w:ilvl w:val="0"/>
          <w:numId w:val="3"/>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Leverage the Nutch indexing system to build up an Apache Solr Index</w:t>
      </w:r>
    </w:p>
    <w:p w14:paraId="5457F1AD" w14:textId="0B2616AF" w:rsidR="00561FD5" w:rsidRDefault="00561FD5" w:rsidP="00C73EC5">
      <w:pPr>
        <w:pStyle w:val="ListParagraph"/>
        <w:numPr>
          <w:ilvl w:val="0"/>
          <w:numId w:val="4"/>
        </w:numPr>
        <w:spacing w:after="0"/>
        <w:jc w:val="both"/>
      </w:pPr>
      <w:r>
        <w:t>We upgraded Tika to 1.11-SNAPSHOT and also included the content parser support.</w:t>
      </w:r>
    </w:p>
    <w:p w14:paraId="4946F5AC" w14:textId="1DF2BC27" w:rsidR="00917DBF" w:rsidRDefault="007A6022" w:rsidP="00C73EC5">
      <w:pPr>
        <w:pStyle w:val="ListParagraph"/>
        <w:numPr>
          <w:ilvl w:val="0"/>
          <w:numId w:val="4"/>
        </w:numPr>
        <w:spacing w:after="0"/>
        <w:jc w:val="both"/>
      </w:pPr>
      <w:r w:rsidRPr="007A6022">
        <w:t xml:space="preserve">The metadata extracted from </w:t>
      </w:r>
      <w:r w:rsidR="008557BE">
        <w:t>Nutch</w:t>
      </w:r>
      <w:r w:rsidRPr="007A6022">
        <w:t xml:space="preserve"> using </w:t>
      </w:r>
      <w:r w:rsidR="008557BE">
        <w:t>Tika</w:t>
      </w:r>
      <w:r w:rsidR="0093739C">
        <w:t xml:space="preserve"> included</w:t>
      </w:r>
      <w:r w:rsidRPr="007A6022">
        <w:t>: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evancy), digest, tstamp, type (</w:t>
      </w:r>
      <w:r w:rsidRPr="007A6022">
        <w:t>metadata about file), date, contentLength, url and version.</w:t>
      </w:r>
    </w:p>
    <w:p w14:paraId="6E486042" w14:textId="77777777" w:rsidR="00052590" w:rsidRPr="007A6022" w:rsidRDefault="00052590" w:rsidP="00052590">
      <w:pPr>
        <w:pStyle w:val="ListParagraph"/>
        <w:spacing w:after="0"/>
        <w:jc w:val="both"/>
      </w:pPr>
    </w:p>
    <w:p w14:paraId="710DA590" w14:textId="584CA64B" w:rsidR="007A6022" w:rsidRPr="007A6022" w:rsidRDefault="00BA17B7" w:rsidP="007A6022">
      <w:pPr>
        <w:spacing w:after="0"/>
        <w:ind w:left="720"/>
        <w:jc w:val="both"/>
      </w:pPr>
      <w:r>
        <w:t xml:space="preserve">The metadata extracted from the Nutch dump images using Tika-python </w:t>
      </w:r>
      <w:r w:rsidR="008557BE">
        <w:t>were</w:t>
      </w:r>
      <w:r>
        <w:t xml:space="preserve"> indexed to Solr using Solrpy. </w:t>
      </w:r>
      <w:r w:rsidR="007A6022" w:rsidRPr="007A6022">
        <w:t xml:space="preserve">This </w:t>
      </w:r>
      <w:r w:rsidR="00593E25">
        <w:t>included i</w:t>
      </w:r>
      <w:r w:rsidR="008557BE">
        <w:t xml:space="preserve">mage height and width, file </w:t>
      </w:r>
      <w:r w:rsidR="008557BE">
        <w:t xml:space="preserve">size, compression type, </w:t>
      </w:r>
      <w:r w:rsidR="00593E25">
        <w:t>description and</w:t>
      </w:r>
      <w:r w:rsidR="008557BE">
        <w:t xml:space="preserve"> content type</w:t>
      </w:r>
      <w:r w:rsidR="008557BE">
        <w:t>.</w:t>
      </w:r>
    </w:p>
    <w:p w14:paraId="424B976F" w14:textId="77777777" w:rsidR="00917DBF" w:rsidRDefault="00917DBF" w:rsidP="007A6022">
      <w:pPr>
        <w:spacing w:after="0"/>
        <w:ind w:left="720"/>
        <w:jc w:val="both"/>
      </w:pPr>
    </w:p>
    <w:p w14:paraId="0EBF94ED" w14:textId="66C11160" w:rsidR="00DA338B" w:rsidRPr="007A6022" w:rsidRDefault="007A6022" w:rsidP="00DA338B">
      <w:pPr>
        <w:spacing w:after="0"/>
        <w:ind w:left="720"/>
        <w:jc w:val="both"/>
      </w:pPr>
      <w:r w:rsidRPr="007A6022">
        <w:t>Overall, the metadata generated by</w:t>
      </w:r>
      <w:r w:rsidR="00593E25">
        <w:t xml:space="preserve"> Solrpy</w:t>
      </w:r>
      <w:r w:rsidRPr="007A6022">
        <w:t xml:space="preserve"> was more detailed and descriptive</w:t>
      </w:r>
      <w:r w:rsidR="00593E25">
        <w:t>,</w:t>
      </w:r>
      <w:r w:rsidRPr="007A6022">
        <w:t xml:space="preserve"> </w:t>
      </w:r>
      <w:r w:rsidR="00593E25">
        <w:t xml:space="preserve">helpful </w:t>
      </w:r>
      <w:r w:rsidRPr="007A6022">
        <w:t xml:space="preserve">for the page ranking algorithms. Also there was more flexibility for user defined indexes which was not present using </w:t>
      </w:r>
      <w:r w:rsidR="008557BE">
        <w:t>Nutch</w:t>
      </w:r>
      <w:r w:rsidRPr="007A6022">
        <w:t xml:space="preserve"> Solrindex.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4425BAFC" w:rsidR="009528F9" w:rsidRPr="00D00365" w:rsidRDefault="00D00365" w:rsidP="00C73EC5">
      <w:pPr>
        <w:pStyle w:val="ListParagraph"/>
        <w:numPr>
          <w:ilvl w:val="0"/>
          <w:numId w:val="5"/>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w:t>
      </w:r>
      <w:r w:rsidR="00C73EC5">
        <w:t>by G</w:t>
      </w:r>
      <w:r w:rsidR="009528F9" w:rsidRPr="00D00365">
        <w:t>oogle. The algorithm uses a combination of 2 metrics: “tf.idf”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Term frequency of a word given by tf(word) in a document is simply the number of times the word appears in the document.</w:t>
      </w:r>
    </w:p>
    <w:p w14:paraId="77F9C8A8" w14:textId="77777777" w:rsidR="009528F9" w:rsidRPr="009528F9" w:rsidRDefault="009528F9" w:rsidP="009528F9">
      <w:pPr>
        <w:spacing w:after="0" w:line="240" w:lineRule="auto"/>
      </w:pPr>
    </w:p>
    <w:p w14:paraId="0C6F2DB0" w14:textId="3174DEBC" w:rsidR="00B23775" w:rsidRDefault="009528F9" w:rsidP="00C73EC5">
      <w:pPr>
        <w:spacing w:after="0" w:line="240" w:lineRule="auto"/>
        <w:ind w:left="720"/>
      </w:pPr>
      <w:r w:rsidRPr="009528F9">
        <w:t xml:space="preserve">Inverse document </w:t>
      </w:r>
      <w:r w:rsidR="00C73EC5">
        <w:t>frequency of a word is given by</w:t>
      </w:r>
      <w:r w:rsidRPr="009528F9">
        <w:t>:</w:t>
      </w:r>
      <w:r w:rsidRPr="009528F9">
        <w:br/>
      </w:r>
      <w:r w:rsidRPr="00D00365">
        <w:t>IDF (word) = Total Number of Documents / Number of documents containing the given word</w:t>
      </w:r>
      <w:r w:rsidRPr="009528F9">
        <w:br/>
      </w:r>
    </w:p>
    <w:p w14:paraId="63A9C5F1" w14:textId="20386080" w:rsidR="009528F9" w:rsidRPr="00D00365" w:rsidRDefault="009528F9" w:rsidP="00B23775">
      <w:pPr>
        <w:spacing w:after="240" w:line="240" w:lineRule="auto"/>
        <w:ind w:left="720"/>
      </w:pPr>
      <w:r w:rsidRPr="009528F9">
        <w:t>We use the tf.idf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160483AF" w:rsidR="009528F9" w:rsidRDefault="009528F9" w:rsidP="00D00365">
      <w:pPr>
        <w:spacing w:after="0"/>
        <w:ind w:left="720"/>
        <w:jc w:val="both"/>
      </w:pPr>
      <w:r w:rsidRPr="009528F9">
        <w:t xml:space="preserve">In this case, </w:t>
      </w:r>
      <w:r w:rsidR="003367F6">
        <w:t>we compare 2 vectors,</w:t>
      </w:r>
      <w:r w:rsidRPr="009528F9">
        <w:t xml:space="preserv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r w:rsidR="005E4800">
        <w:t xml:space="preserve"> </w:t>
      </w:r>
    </w:p>
    <w:p w14:paraId="6273F82B" w14:textId="6FEFC382" w:rsidR="005E4800" w:rsidRDefault="005E4800" w:rsidP="005E4800">
      <w:pPr>
        <w:spacing w:after="0"/>
        <w:ind w:left="720"/>
        <w:jc w:val="both"/>
      </w:pPr>
      <w:r>
        <w:t>In addition, certain index fields were boosted at query time that increased the relevancy of content based algorithm.</w:t>
      </w:r>
      <w:r w:rsidR="00584FC8">
        <w:t xml:space="preserve"> This ensured that the boosted fields were given priority over the other fields while querying.</w:t>
      </w:r>
    </w:p>
    <w:p w14:paraId="1378BBAF" w14:textId="77777777" w:rsidR="00C73EC5" w:rsidRDefault="00C73EC5" w:rsidP="005E4800">
      <w:pPr>
        <w:spacing w:after="0"/>
        <w:ind w:left="720"/>
        <w:jc w:val="both"/>
      </w:pPr>
    </w:p>
    <w:p w14:paraId="1B1A51E3" w14:textId="5BC44430" w:rsidR="00C73EC5" w:rsidRDefault="00C73EC5" w:rsidP="009C4423">
      <w:pPr>
        <w:spacing w:after="0"/>
        <w:ind w:firstLine="720"/>
        <w:jc w:val="both"/>
        <w:rPr>
          <w:u w:val="single"/>
        </w:rPr>
      </w:pPr>
      <w:r w:rsidRPr="00C73EC5">
        <w:rPr>
          <w:u w:val="single"/>
        </w:rPr>
        <w:t>Algorithm</w:t>
      </w:r>
    </w:p>
    <w:p w14:paraId="5E8865D1" w14:textId="77777777" w:rsidR="00C73EC5" w:rsidRDefault="00C73EC5" w:rsidP="009C4423">
      <w:pPr>
        <w:pStyle w:val="ListParagraph"/>
        <w:numPr>
          <w:ilvl w:val="0"/>
          <w:numId w:val="12"/>
        </w:numPr>
        <w:spacing w:after="0"/>
        <w:ind w:left="1440"/>
        <w:jc w:val="both"/>
      </w:pPr>
      <w:r>
        <w:t>Given a query q. We represent it as a vector with each dimension of the vector corresponding to</w:t>
      </w:r>
    </w:p>
    <w:p w14:paraId="31B6DEB7" w14:textId="77777777" w:rsidR="00C73EC5" w:rsidRDefault="00C73EC5" w:rsidP="009C4423">
      <w:pPr>
        <w:spacing w:after="0"/>
        <w:ind w:left="1440"/>
        <w:jc w:val="both"/>
      </w:pPr>
      <w:r>
        <w:t>the product of the normalized term frequency of each word in the query and its inverse document</w:t>
      </w:r>
    </w:p>
    <w:p w14:paraId="4F8AD983" w14:textId="77777777" w:rsidR="00C73EC5" w:rsidRDefault="00C73EC5" w:rsidP="009C4423">
      <w:pPr>
        <w:spacing w:after="0"/>
        <w:ind w:left="1440"/>
        <w:jc w:val="both"/>
      </w:pPr>
      <w:r>
        <w:t>frequency (idf) over the entire set of indexed documents.</w:t>
      </w:r>
    </w:p>
    <w:p w14:paraId="1CC757ED" w14:textId="77777777" w:rsidR="00C73EC5" w:rsidRDefault="00C73EC5" w:rsidP="009C4423">
      <w:pPr>
        <w:spacing w:after="0"/>
        <w:ind w:left="1440"/>
        <w:jc w:val="both"/>
      </w:pPr>
      <w:r>
        <w:t>Note: The idf of a word is a constant for a set of documents that we have indexed.</w:t>
      </w:r>
    </w:p>
    <w:p w14:paraId="21C9A8DB" w14:textId="5CCE9310" w:rsidR="00C73EC5" w:rsidRDefault="009C4423" w:rsidP="009C4423">
      <w:pPr>
        <w:pStyle w:val="ListParagraph"/>
        <w:numPr>
          <w:ilvl w:val="0"/>
          <w:numId w:val="12"/>
        </w:numPr>
        <w:spacing w:after="0"/>
        <w:ind w:left="1440"/>
        <w:jc w:val="both"/>
      </w:pPr>
      <w:r>
        <w:t>For each indexed document d, we create a vector as we did for the query</w:t>
      </w:r>
    </w:p>
    <w:p w14:paraId="505FA250" w14:textId="7D3D0A8E" w:rsidR="00C73EC5" w:rsidRDefault="00C73EC5" w:rsidP="009C4423">
      <w:pPr>
        <w:pStyle w:val="ListParagraph"/>
        <w:numPr>
          <w:ilvl w:val="0"/>
          <w:numId w:val="12"/>
        </w:numPr>
        <w:spacing w:after="0"/>
        <w:ind w:left="1440"/>
        <w:jc w:val="both"/>
      </w:pPr>
      <w:r>
        <w:t xml:space="preserve">Let the query vector be </w:t>
      </w:r>
      <w:r>
        <w:t>q and document i ’s vector be d</w:t>
      </w:r>
      <w:r w:rsidRPr="009C4423">
        <w:rPr>
          <w:vertAlign w:val="subscript"/>
        </w:rPr>
        <w:t>i</w:t>
      </w:r>
      <w:r>
        <w:t xml:space="preserve"> . We then compute the cosine similarity</w:t>
      </w:r>
    </w:p>
    <w:p w14:paraId="7FE2BF36" w14:textId="77777777" w:rsidR="00C73EC5" w:rsidRDefault="00C73EC5" w:rsidP="009C4423">
      <w:pPr>
        <w:spacing w:after="0"/>
        <w:ind w:left="1440"/>
        <w:jc w:val="both"/>
      </w:pPr>
      <w:r>
        <w:t>between q and d</w:t>
      </w:r>
      <w:r w:rsidRPr="00C73EC5">
        <w:rPr>
          <w:vertAlign w:val="subscript"/>
        </w:rPr>
        <w:t>i</w:t>
      </w:r>
      <w:r>
        <w:t xml:space="preserve"> as:</w:t>
      </w:r>
    </w:p>
    <w:p w14:paraId="38CE66E4" w14:textId="77777777" w:rsidR="00C73EC5" w:rsidRDefault="00C73EC5" w:rsidP="009C4423">
      <w:pPr>
        <w:spacing w:after="0"/>
        <w:ind w:left="1440"/>
        <w:jc w:val="both"/>
      </w:pPr>
      <w:r>
        <w:t>Cosine Similarity (q, d</w:t>
      </w:r>
      <w:r w:rsidRPr="00C73EC5">
        <w:rPr>
          <w:vertAlign w:val="subscript"/>
        </w:rPr>
        <w:t>i</w:t>
      </w:r>
      <w:r>
        <w:t xml:space="preserve"> ) =              q. d</w:t>
      </w:r>
      <w:r w:rsidRPr="00C73EC5">
        <w:rPr>
          <w:vertAlign w:val="subscript"/>
        </w:rPr>
        <w:t>i</w:t>
      </w:r>
    </w:p>
    <w:p w14:paraId="614DFE6F" w14:textId="77777777" w:rsidR="00C73EC5" w:rsidRDefault="00C73EC5" w:rsidP="009C4423">
      <w:pPr>
        <w:spacing w:after="0"/>
        <w:ind w:left="1440"/>
        <w:jc w:val="both"/>
      </w:pPr>
      <w:r>
        <w:tab/>
        <w:t xml:space="preserve">                              ----------------------------</w:t>
      </w:r>
    </w:p>
    <w:p w14:paraId="6BEA4084" w14:textId="77777777" w:rsidR="009C4423" w:rsidRDefault="00C73EC5" w:rsidP="009C4423">
      <w:pPr>
        <w:spacing w:after="0"/>
        <w:ind w:left="1440"/>
        <w:jc w:val="both"/>
      </w:pPr>
      <w:r>
        <w:t xml:space="preserve">                          </w:t>
      </w:r>
      <w:r>
        <w:t xml:space="preserve">                            |q| |</w:t>
      </w:r>
      <w:r>
        <w:t>d</w:t>
      </w:r>
      <w:r w:rsidRPr="00C73EC5">
        <w:rPr>
          <w:vertAlign w:val="subscript"/>
        </w:rPr>
        <w:t>i</w:t>
      </w:r>
      <w:r>
        <w:t>|</w:t>
      </w:r>
    </w:p>
    <w:p w14:paraId="563AC5A8" w14:textId="53F40198" w:rsidR="00C73EC5" w:rsidRDefault="00C73EC5" w:rsidP="009C4423">
      <w:pPr>
        <w:pStyle w:val="ListParagraph"/>
        <w:numPr>
          <w:ilvl w:val="0"/>
          <w:numId w:val="12"/>
        </w:numPr>
        <w:spacing w:after="0"/>
        <w:ind w:left="1440"/>
        <w:jc w:val="both"/>
      </w:pPr>
      <w:r>
        <w:t>We calculate the cosine similarity between a given query and all documents that we have indexed.</w:t>
      </w:r>
    </w:p>
    <w:p w14:paraId="27BD9A32" w14:textId="77777777" w:rsidR="00C73EC5" w:rsidRDefault="00C73EC5" w:rsidP="009C4423">
      <w:pPr>
        <w:spacing w:after="0"/>
        <w:ind w:left="1440"/>
        <w:jc w:val="both"/>
      </w:pPr>
      <w:r>
        <w:t>We then return the documents in decreasing order of cosine similarity.</w:t>
      </w:r>
    </w:p>
    <w:p w14:paraId="52EE13C9" w14:textId="77777777" w:rsidR="009C4423" w:rsidRDefault="009C4423" w:rsidP="009C4423">
      <w:pPr>
        <w:spacing w:after="0"/>
        <w:ind w:left="1440"/>
        <w:jc w:val="both"/>
      </w:pPr>
    </w:p>
    <w:p w14:paraId="2FD133AD" w14:textId="77777777" w:rsidR="00C73EC5" w:rsidRDefault="00C73EC5" w:rsidP="009C4423">
      <w:pPr>
        <w:spacing w:after="0"/>
        <w:ind w:left="1440"/>
        <w:jc w:val="both"/>
      </w:pPr>
      <w:r w:rsidRPr="009C4423">
        <w:rPr>
          <w:u w:val="single"/>
        </w:rPr>
        <w:t>Input</w:t>
      </w:r>
      <w:r>
        <w:t>: Query String and a file containing the contents of all the indexed documents separated by new lines.</w:t>
      </w:r>
    </w:p>
    <w:p w14:paraId="07B84094" w14:textId="77777777" w:rsidR="00C73EC5" w:rsidRDefault="00C73EC5" w:rsidP="009C4423">
      <w:pPr>
        <w:spacing w:after="0"/>
        <w:ind w:left="1440"/>
        <w:jc w:val="both"/>
      </w:pPr>
      <w:r w:rsidRPr="009C4423">
        <w:rPr>
          <w:u w:val="single"/>
        </w:rPr>
        <w:t>Output</w:t>
      </w:r>
      <w:r>
        <w:t>: Pages in decreasing order of relevancy score computed.</w:t>
      </w:r>
    </w:p>
    <w:p w14:paraId="4292213E" w14:textId="77777777" w:rsidR="00C73EC5" w:rsidRDefault="00C73EC5" w:rsidP="009C4423">
      <w:pPr>
        <w:spacing w:after="0"/>
        <w:ind w:left="1440"/>
        <w:jc w:val="both"/>
      </w:pPr>
      <w:r w:rsidRPr="009C4423">
        <w:rPr>
          <w:u w:val="single"/>
        </w:rPr>
        <w:t>Test Proof</w:t>
      </w:r>
      <w:r>
        <w:t>: We created a query and a text file for a subset of the documents we indexed and the final score</w:t>
      </w:r>
    </w:p>
    <w:p w14:paraId="7B121931" w14:textId="77777777" w:rsidR="00C73EC5" w:rsidRDefault="00C73EC5" w:rsidP="009C4423">
      <w:pPr>
        <w:spacing w:after="0"/>
        <w:ind w:left="1440"/>
        <w:jc w:val="both"/>
      </w:pPr>
      <w:r>
        <w:t>calculated by the algorithm was as expected.</w:t>
      </w:r>
    </w:p>
    <w:p w14:paraId="6B91A457" w14:textId="77777777" w:rsidR="00C73EC5" w:rsidRDefault="00C73EC5" w:rsidP="005E4800">
      <w:pPr>
        <w:spacing w:after="0"/>
        <w:ind w:left="720"/>
        <w:jc w:val="both"/>
      </w:pPr>
    </w:p>
    <w:p w14:paraId="3A9E97F9" w14:textId="77777777" w:rsidR="005135F8" w:rsidRDefault="005135F8" w:rsidP="00D00365">
      <w:pPr>
        <w:spacing w:after="0"/>
        <w:ind w:left="720"/>
        <w:jc w:val="both"/>
      </w:pPr>
    </w:p>
    <w:p w14:paraId="2E89CC82" w14:textId="6B8947CE" w:rsidR="00AC3F6A" w:rsidRPr="00830ED9" w:rsidRDefault="005135F8" w:rsidP="00830ED9">
      <w:pPr>
        <w:pStyle w:val="ListParagraph"/>
        <w:numPr>
          <w:ilvl w:val="0"/>
          <w:numId w:val="5"/>
        </w:numPr>
        <w:spacing w:after="0"/>
        <w:jc w:val="both"/>
      </w:pPr>
      <w:r w:rsidRPr="005135F8">
        <w:t xml:space="preserve">The metadata present in the documents were structured enough for us to link documents based on certain patterns that we observed for each metadata feature. We </w:t>
      </w:r>
      <w:r w:rsidR="00EF7B02">
        <w:t>created</w:t>
      </w:r>
      <w:r w:rsidRPr="005135F8">
        <w:t xml:space="preserve"> a graph </w:t>
      </w:r>
      <w:r w:rsidR="00EF7B02">
        <w:t xml:space="preserve">using the NetworkX library of python </w:t>
      </w:r>
      <w:r w:rsidRPr="005135F8">
        <w:t xml:space="preserve">where the nodes are the documents and the edges were the ‘links’ that we created between them. The graph is </w:t>
      </w:r>
      <w:r w:rsidR="003367F6" w:rsidRPr="005135F8">
        <w:t>bidirectional;</w:t>
      </w:r>
      <w:r w:rsidRPr="005135F8">
        <w:t xml:space="preserve"> we do not give specific importance to the direction of reference. (Document A referring to B is the sam</w:t>
      </w:r>
      <w:r w:rsidR="00EF7B02">
        <w:t>e as document B referring to A).</w:t>
      </w:r>
      <w:r w:rsidR="00830ED9">
        <w:t xml:space="preserve"> </w:t>
      </w:r>
      <w:r w:rsidR="00EF7B02">
        <w:t>The page r</w:t>
      </w:r>
      <w:r w:rsidR="00830ED9">
        <w:t xml:space="preserve">ank is calculated for each node and is added as an additional index field for the corresponding document. </w:t>
      </w:r>
    </w:p>
    <w:p w14:paraId="62D71AA6" w14:textId="77777777" w:rsidR="00AC3F6A" w:rsidRDefault="00AC3F6A" w:rsidP="00AC3F6A">
      <w:pPr>
        <w:spacing w:after="0"/>
        <w:jc w:val="both"/>
        <w:rPr>
          <w:u w:val="single"/>
        </w:rPr>
      </w:pPr>
    </w:p>
    <w:p w14:paraId="78EC250D" w14:textId="77777777" w:rsidR="00830ED9" w:rsidRDefault="00830ED9" w:rsidP="00830ED9">
      <w:pPr>
        <w:spacing w:after="0"/>
        <w:ind w:left="720"/>
        <w:jc w:val="both"/>
      </w:pPr>
      <w:r>
        <w:t>The algorithm consists of various phases:</w:t>
      </w:r>
    </w:p>
    <w:p w14:paraId="16564FC6" w14:textId="77777777" w:rsidR="00830ED9" w:rsidRPr="00786ED7" w:rsidRDefault="00830ED9" w:rsidP="00830ED9">
      <w:pPr>
        <w:pStyle w:val="ListParagraph"/>
        <w:numPr>
          <w:ilvl w:val="0"/>
          <w:numId w:val="6"/>
        </w:numPr>
        <w:spacing w:after="0"/>
        <w:jc w:val="both"/>
        <w:rPr>
          <w:u w:val="single"/>
        </w:rPr>
      </w:pPr>
      <w:r>
        <w:rPr>
          <w:u w:val="single"/>
        </w:rPr>
        <w:t>Features used for constructing links of the graph</w:t>
      </w:r>
    </w:p>
    <w:p w14:paraId="083F0FB6" w14:textId="77777777" w:rsidR="00830ED9" w:rsidRDefault="00830ED9" w:rsidP="00830ED9">
      <w:pPr>
        <w:pStyle w:val="ListParagraph"/>
        <w:spacing w:after="0"/>
        <w:ind w:left="2160"/>
        <w:jc w:val="both"/>
      </w:pPr>
      <w:r>
        <w:t>The metadata that we used were</w:t>
      </w:r>
    </w:p>
    <w:p w14:paraId="764A761B" w14:textId="77777777" w:rsidR="00830ED9" w:rsidRDefault="00830ED9" w:rsidP="00830ED9">
      <w:pPr>
        <w:pStyle w:val="ListParagraph"/>
        <w:numPr>
          <w:ilvl w:val="0"/>
          <w:numId w:val="7"/>
        </w:numPr>
        <w:spacing w:after="0"/>
        <w:jc w:val="both"/>
      </w:pPr>
      <w:r>
        <w:t>The latitudes and longitudes that are associate with the regions</w:t>
      </w:r>
    </w:p>
    <w:p w14:paraId="21A1E478" w14:textId="77777777" w:rsidR="00830ED9" w:rsidRDefault="00830ED9" w:rsidP="00830ED9">
      <w:pPr>
        <w:pStyle w:val="ListParagraph"/>
        <w:numPr>
          <w:ilvl w:val="0"/>
          <w:numId w:val="7"/>
        </w:numPr>
        <w:spacing w:after="0"/>
        <w:jc w:val="both"/>
      </w:pPr>
      <w:r>
        <w:t>Timestamp</w:t>
      </w:r>
    </w:p>
    <w:p w14:paraId="5AC69068" w14:textId="77777777" w:rsidR="00830ED9" w:rsidRDefault="00830ED9" w:rsidP="00830ED9">
      <w:pPr>
        <w:pStyle w:val="ListParagraph"/>
        <w:numPr>
          <w:ilvl w:val="0"/>
          <w:numId w:val="7"/>
        </w:numPr>
        <w:spacing w:after="0"/>
        <w:jc w:val="both"/>
      </w:pPr>
      <w:r>
        <w:t>Gun type</w:t>
      </w:r>
    </w:p>
    <w:p w14:paraId="0E9EC432" w14:textId="77777777" w:rsidR="00830ED9" w:rsidRDefault="00830ED9" w:rsidP="00830ED9">
      <w:pPr>
        <w:pStyle w:val="ListParagraph"/>
        <w:numPr>
          <w:ilvl w:val="0"/>
          <w:numId w:val="6"/>
        </w:numPr>
        <w:spacing w:after="0"/>
        <w:jc w:val="both"/>
        <w:rPr>
          <w:u w:val="single"/>
        </w:rPr>
      </w:pPr>
      <w:r w:rsidRPr="00786ED7">
        <w:rPr>
          <w:u w:val="single"/>
        </w:rPr>
        <w:t xml:space="preserve">Creating </w:t>
      </w:r>
      <w:r>
        <w:rPr>
          <w:u w:val="single"/>
        </w:rPr>
        <w:t>the graph</w:t>
      </w:r>
    </w:p>
    <w:p w14:paraId="7BD9608B" w14:textId="77777777" w:rsidR="00830ED9" w:rsidRPr="00786ED7" w:rsidRDefault="00830ED9" w:rsidP="00830ED9">
      <w:pPr>
        <w:pStyle w:val="ListParagraph"/>
        <w:numPr>
          <w:ilvl w:val="0"/>
          <w:numId w:val="8"/>
        </w:numPr>
        <w:spacing w:after="0"/>
        <w:jc w:val="both"/>
        <w:rPr>
          <w:u w:val="single"/>
        </w:rPr>
      </w:pPr>
      <w:r>
        <w:t>Divide the map of U.S. into 6 regions. NE, SE, N, S, NW, SW.</w:t>
      </w:r>
    </w:p>
    <w:p w14:paraId="5D599F0B" w14:textId="77777777" w:rsidR="00830ED9" w:rsidRPr="00786ED7" w:rsidRDefault="00830ED9" w:rsidP="00830ED9">
      <w:pPr>
        <w:pStyle w:val="ListParagraph"/>
        <w:numPr>
          <w:ilvl w:val="0"/>
          <w:numId w:val="8"/>
        </w:numPr>
        <w:spacing w:after="0"/>
        <w:jc w:val="both"/>
        <w:rPr>
          <w:u w:val="single"/>
        </w:rPr>
      </w:pPr>
      <w:r>
        <w:t>Two documents are compared with respect to their latitude and longitude. If they fall in the same region a link is drawn and a weight of 5 is assigned.</w:t>
      </w:r>
    </w:p>
    <w:p w14:paraId="52374E39" w14:textId="77777777" w:rsidR="00830ED9" w:rsidRPr="00786ED7" w:rsidRDefault="00830ED9" w:rsidP="00830ED9">
      <w:pPr>
        <w:pStyle w:val="ListParagraph"/>
        <w:numPr>
          <w:ilvl w:val="0"/>
          <w:numId w:val="8"/>
        </w:numPr>
        <w:spacing w:after="0"/>
        <w:jc w:val="both"/>
        <w:rPr>
          <w:u w:val="single"/>
        </w:rPr>
      </w:pPr>
      <w:r>
        <w:t>The two files are again compared with the timestamp. If these two again match, the link’s weight is increased to 10.</w:t>
      </w:r>
    </w:p>
    <w:p w14:paraId="2EC0C9C2" w14:textId="77777777" w:rsidR="00830ED9" w:rsidRPr="005E4BB7" w:rsidRDefault="00830ED9" w:rsidP="00830ED9">
      <w:pPr>
        <w:pStyle w:val="ListParagraph"/>
        <w:numPr>
          <w:ilvl w:val="0"/>
          <w:numId w:val="8"/>
        </w:numPr>
        <w:spacing w:after="0"/>
        <w:jc w:val="both"/>
        <w:rPr>
          <w:u w:val="single"/>
        </w:rPr>
      </w:pPr>
      <w:r>
        <w:t>Further, if the gun type also match, then, the link’s weight is increased to 15.</w:t>
      </w:r>
    </w:p>
    <w:p w14:paraId="3508E447" w14:textId="77777777" w:rsidR="00830ED9" w:rsidRPr="005E4BB7" w:rsidRDefault="00830ED9" w:rsidP="00830ED9">
      <w:pPr>
        <w:pStyle w:val="ListParagraph"/>
        <w:numPr>
          <w:ilvl w:val="0"/>
          <w:numId w:val="8"/>
        </w:numPr>
        <w:spacing w:after="0"/>
        <w:jc w:val="both"/>
        <w:rPr>
          <w:u w:val="single"/>
        </w:rPr>
      </w:pPr>
      <w:r>
        <w:t>The steps 2 through 5 are performed with all the pairs of files.</w:t>
      </w:r>
    </w:p>
    <w:p w14:paraId="312A589A" w14:textId="77777777" w:rsidR="00830ED9" w:rsidRDefault="00830ED9" w:rsidP="00830ED9">
      <w:pPr>
        <w:pStyle w:val="ListParagraph"/>
        <w:numPr>
          <w:ilvl w:val="0"/>
          <w:numId w:val="6"/>
        </w:numPr>
        <w:spacing w:after="0"/>
        <w:jc w:val="both"/>
        <w:rPr>
          <w:u w:val="single"/>
        </w:rPr>
      </w:pPr>
      <w:r>
        <w:rPr>
          <w:u w:val="single"/>
        </w:rPr>
        <w:t>Page Rank Calculation</w:t>
      </w:r>
    </w:p>
    <w:p w14:paraId="4095D97F" w14:textId="77777777" w:rsidR="00830ED9" w:rsidRPr="00AC3F6A" w:rsidRDefault="00830ED9" w:rsidP="00830ED9">
      <w:pPr>
        <w:pStyle w:val="ListParagraph"/>
        <w:numPr>
          <w:ilvl w:val="0"/>
          <w:numId w:val="9"/>
        </w:numPr>
        <w:spacing w:after="0"/>
        <w:jc w:val="both"/>
        <w:rPr>
          <w:u w:val="single"/>
        </w:rPr>
      </w:pPr>
      <w:r>
        <w:t>If page A is linked T1, T2, … ,Tn then page rank, PR(A) is:</w:t>
      </w:r>
    </w:p>
    <w:p w14:paraId="4FC5B6E6" w14:textId="77777777" w:rsidR="00830ED9" w:rsidRDefault="00830ED9" w:rsidP="00830ED9">
      <w:pPr>
        <w:pStyle w:val="ListParagraph"/>
        <w:spacing w:after="0"/>
        <w:ind w:left="2520"/>
        <w:jc w:val="both"/>
      </w:pPr>
      <w:r>
        <w:t>PR(A) = PR(T1) / C(T1) + PR(T2) / C(T2) + … + PR(Tn) / C(Tn)</w:t>
      </w:r>
    </w:p>
    <w:p w14:paraId="6F06869E" w14:textId="77777777" w:rsidR="00830ED9" w:rsidRDefault="00830ED9" w:rsidP="00830ED9">
      <w:pPr>
        <w:pStyle w:val="ListParagraph"/>
        <w:spacing w:after="0"/>
        <w:ind w:left="2520"/>
        <w:jc w:val="both"/>
      </w:pPr>
      <w:r>
        <w:t>Where C(Ti) is number of links emanating from Ti.</w:t>
      </w:r>
    </w:p>
    <w:p w14:paraId="68675F45" w14:textId="77777777" w:rsidR="00830ED9" w:rsidRDefault="00830ED9" w:rsidP="00830ED9">
      <w:pPr>
        <w:pStyle w:val="ListParagraph"/>
        <w:numPr>
          <w:ilvl w:val="0"/>
          <w:numId w:val="9"/>
        </w:numPr>
        <w:spacing w:after="0"/>
        <w:jc w:val="both"/>
      </w:pPr>
      <w:r>
        <w:t>The NetworkX library uses the above formula to compute the page rank.</w:t>
      </w:r>
    </w:p>
    <w:p w14:paraId="71263C07" w14:textId="77777777" w:rsidR="00AC3F6A" w:rsidRDefault="00AC3F6A" w:rsidP="00AC3F6A">
      <w:pPr>
        <w:spacing w:after="0"/>
        <w:jc w:val="both"/>
        <w:rPr>
          <w:u w:val="single"/>
        </w:rPr>
      </w:pPr>
    </w:p>
    <w:p w14:paraId="617E985A" w14:textId="77777777" w:rsidR="00830ED9" w:rsidRDefault="00830ED9" w:rsidP="00AC3F6A">
      <w:pPr>
        <w:spacing w:after="0"/>
        <w:jc w:val="both"/>
        <w:rPr>
          <w:u w:val="single"/>
        </w:rPr>
      </w:pPr>
    </w:p>
    <w:p w14:paraId="50A78F22" w14:textId="77777777" w:rsidR="00830ED9" w:rsidRDefault="00830ED9" w:rsidP="00AC3F6A">
      <w:pPr>
        <w:spacing w:after="0"/>
        <w:jc w:val="both"/>
        <w:rPr>
          <w:u w:val="single"/>
        </w:rPr>
      </w:pPr>
    </w:p>
    <w:p w14:paraId="5508EA91" w14:textId="521B8DE6" w:rsidR="00830ED9" w:rsidRDefault="00830ED9" w:rsidP="00AC3F6A">
      <w:pPr>
        <w:spacing w:after="0"/>
        <w:jc w:val="both"/>
        <w:rPr>
          <w:u w:val="single"/>
        </w:rPr>
      </w:pPr>
      <w:r>
        <w:rPr>
          <w:u w:val="single"/>
        </w:rPr>
        <w:t>WORK  FLOW OF THE ALGORITHM</w:t>
      </w:r>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255C30DA">
            <wp:extent cx="6376035" cy="2694940"/>
            <wp:effectExtent l="101600" t="50800" r="24765" b="9906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14E6C24" w14:textId="77777777" w:rsidR="00F20D97" w:rsidRDefault="00F20D97" w:rsidP="00AC3F6A">
      <w:pPr>
        <w:spacing w:after="0"/>
        <w:jc w:val="both"/>
        <w:rPr>
          <w:u w:val="single"/>
        </w:rPr>
      </w:pPr>
    </w:p>
    <w:p w14:paraId="79E454AF" w14:textId="77777777" w:rsidR="00F20D97" w:rsidRPr="00F20D97" w:rsidRDefault="00F20D97" w:rsidP="00F20D97">
      <w:pPr>
        <w:spacing w:after="0"/>
        <w:jc w:val="both"/>
      </w:pPr>
      <w:r w:rsidRPr="00F20D97">
        <w:rPr>
          <w:u w:val="single"/>
        </w:rPr>
        <w:t>Input</w:t>
      </w:r>
      <w:r w:rsidRPr="00F20D97">
        <w:t>: Metadata of all indexed documents in JSON format.</w:t>
      </w:r>
    </w:p>
    <w:p w14:paraId="4791ADD1" w14:textId="77777777" w:rsidR="00F20D97" w:rsidRPr="00F20D97" w:rsidRDefault="00F20D97" w:rsidP="00F20D97">
      <w:pPr>
        <w:spacing w:after="0"/>
        <w:jc w:val="both"/>
      </w:pPr>
      <w:r w:rsidRPr="00F20D97">
        <w:rPr>
          <w:u w:val="single"/>
        </w:rPr>
        <w:t>Output</w:t>
      </w:r>
      <w:r w:rsidRPr="00F20D97">
        <w:t>: Pages in decreasing order of relevancy score computed.</w:t>
      </w:r>
    </w:p>
    <w:p w14:paraId="38975322" w14:textId="0DA84FDE" w:rsidR="00F20D97" w:rsidRPr="00F20D97" w:rsidRDefault="00F20D97" w:rsidP="00F20D97">
      <w:pPr>
        <w:spacing w:after="0"/>
        <w:jc w:val="both"/>
      </w:pPr>
      <w:r w:rsidRPr="00F20D97">
        <w:rPr>
          <w:u w:val="single"/>
        </w:rPr>
        <w:t>Test Proof</w:t>
      </w:r>
      <w:r w:rsidRPr="00F20D97">
        <w:t xml:space="preserve">: Testing of the graph creation and the page rank calculation parts of the algorithm were carried out independently. We provided a JSON file containing metadata of a subset of indexed files whose graph structure we manually computed, the algorithm obtained same results. We then fed the algorithm a graph, the page rank of whose documents we already computed. </w:t>
      </w:r>
    </w:p>
    <w:p w14:paraId="38202B0D" w14:textId="77777777" w:rsidR="00AC3F6A" w:rsidRPr="00AC3F6A" w:rsidRDefault="00AC3F6A" w:rsidP="00AC3F6A">
      <w:pPr>
        <w:spacing w:after="0"/>
        <w:jc w:val="both"/>
        <w:rPr>
          <w:u w:val="single"/>
        </w:rPr>
      </w:pPr>
    </w:p>
    <w:p w14:paraId="34804E87" w14:textId="77777777" w:rsidR="008C1654" w:rsidRPr="00C52C61" w:rsidRDefault="008C1654" w:rsidP="008C1654">
      <w:pPr>
        <w:pStyle w:val="ListParagraph"/>
        <w:spacing w:after="0"/>
        <w:ind w:left="2520"/>
        <w:jc w:val="both"/>
      </w:pPr>
    </w:p>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75185D13" w14:textId="77777777" w:rsidR="00E13A1F" w:rsidRDefault="00E13A1F" w:rsidP="00B52280">
      <w:pPr>
        <w:jc w:val="center"/>
        <w:rPr>
          <w:rFonts w:asciiTheme="majorHAnsi" w:hAnsiTheme="majorHAnsi"/>
          <w:sz w:val="26"/>
          <w:szCs w:val="26"/>
        </w:rPr>
      </w:pPr>
    </w:p>
    <w:tbl>
      <w:tblPr>
        <w:tblStyle w:val="GridTable4-Accent2"/>
        <w:tblW w:w="0" w:type="auto"/>
        <w:tblLayout w:type="fixed"/>
        <w:tblLook w:val="04A0" w:firstRow="1" w:lastRow="0" w:firstColumn="1" w:lastColumn="0" w:noHBand="0" w:noVBand="1"/>
      </w:tblPr>
      <w:tblGrid>
        <w:gridCol w:w="3456"/>
        <w:gridCol w:w="3456"/>
        <w:gridCol w:w="3456"/>
      </w:tblGrid>
      <w:tr w:rsidR="00B52280" w14:paraId="7C0FA166" w14:textId="77777777" w:rsidTr="008C165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56" w:type="dxa"/>
          </w:tcPr>
          <w:p w14:paraId="7F25BAEB" w14:textId="473AEAFC" w:rsidR="008A7414" w:rsidRDefault="008A7414" w:rsidP="00B52280">
            <w:pPr>
              <w:jc w:val="center"/>
              <w:rPr>
                <w:rFonts w:asciiTheme="majorHAnsi" w:hAnsiTheme="majorHAnsi"/>
                <w:sz w:val="26"/>
                <w:szCs w:val="26"/>
              </w:rPr>
            </w:pPr>
            <w:r>
              <w:rPr>
                <w:rFonts w:asciiTheme="majorHAnsi" w:hAnsiTheme="majorHAnsi"/>
                <w:sz w:val="26"/>
                <w:szCs w:val="26"/>
              </w:rPr>
              <w:t>QUESTIONS</w:t>
            </w:r>
          </w:p>
        </w:tc>
        <w:tc>
          <w:tcPr>
            <w:tcW w:w="3456" w:type="dxa"/>
          </w:tcPr>
          <w:p w14:paraId="6580B45E" w14:textId="3A55A947" w:rsidR="008A7414" w:rsidRDefault="008A7414"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QUERIES</w:t>
            </w:r>
          </w:p>
        </w:tc>
        <w:tc>
          <w:tcPr>
            <w:tcW w:w="3456" w:type="dxa"/>
          </w:tcPr>
          <w:p w14:paraId="159479C1" w14:textId="4FFE7345" w:rsidR="008A7414" w:rsidRDefault="00B52280"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EXPLANATION</w:t>
            </w:r>
          </w:p>
        </w:tc>
      </w:tr>
      <w:tr w:rsidR="00B52280" w14:paraId="0FEE84D7"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EAFC069" w14:textId="574319BC" w:rsidR="008A7414" w:rsidRPr="003477A5" w:rsidRDefault="008A7414" w:rsidP="00B52280">
            <w:pPr>
              <w:jc w:val="both"/>
              <w:rPr>
                <w:b w:val="0"/>
                <w:szCs w:val="26"/>
              </w:rPr>
            </w:pPr>
            <w:r w:rsidRPr="003477A5">
              <w:rPr>
                <w:rFonts w:cs="Times New Roman"/>
                <w:b w:val="0"/>
                <w:color w:val="auto"/>
                <w:szCs w:val="24"/>
                <w:lang w:eastAsia="en-US"/>
              </w:rPr>
              <w:t>What time-based trends exist in Gun ads? Can you correlate temporal and spatial properties with buyers? For example can you identify based on ad time-window and/or based on geospatial area places where people try and purchase guns on behalf of someone unauthorized to purchase them?</w:t>
            </w:r>
          </w:p>
        </w:tc>
        <w:tc>
          <w:tcPr>
            <w:tcW w:w="3456" w:type="dxa"/>
          </w:tcPr>
          <w:p w14:paraId="37756DD0" w14:textId="030BDE1D" w:rsidR="008A7414" w:rsidRPr="003477A5" w:rsidRDefault="004A139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4A1390">
              <w:rPr>
                <w:rFonts w:asciiTheme="majorHAnsi" w:hAnsiTheme="majorHAnsi"/>
                <w:szCs w:val="26"/>
              </w:rPr>
              <w:t>http://localhost:8983/solr/collection2/select?q=(description:ad OR url:ad OR title:ad) AND (geo_name:Texas)&amp;facet=true&amp;facet.date=tstamp&amp;facet.date.start=NOW/month-12MONTHS&amp;facet.date.end=NOW/MONTH&amp;facet.date.gap=%2B1MONTH</w:t>
            </w:r>
          </w:p>
        </w:tc>
        <w:tc>
          <w:tcPr>
            <w:tcW w:w="3456" w:type="dxa"/>
          </w:tcPr>
          <w:p w14:paraId="7B01D6C5" w14:textId="3C88FFB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The faceted query gives the time based trends for gun ads at the</w:t>
            </w:r>
            <w:r>
              <w:rPr>
                <w:rFonts w:asciiTheme="majorHAnsi" w:hAnsiTheme="majorHAnsi"/>
                <w:szCs w:val="26"/>
              </w:rPr>
              <w:t xml:space="preserve"> location Texas for every month</w:t>
            </w:r>
            <w:r w:rsidRPr="00D237CE">
              <w:rPr>
                <w:rFonts w:asciiTheme="majorHAnsi" w:hAnsiTheme="majorHAnsi"/>
                <w:szCs w:val="26"/>
              </w:rPr>
              <w:t>, starting from 12 month</w:t>
            </w:r>
            <w:r>
              <w:rPr>
                <w:rFonts w:asciiTheme="majorHAnsi" w:hAnsiTheme="majorHAnsi"/>
                <w:szCs w:val="26"/>
              </w:rPr>
              <w:t>s prior to current date. Here, S</w:t>
            </w:r>
            <w:r w:rsidRPr="00D237CE">
              <w:rPr>
                <w:rFonts w:asciiTheme="majorHAnsi" w:hAnsiTheme="majorHAnsi"/>
                <w:szCs w:val="26"/>
              </w:rPr>
              <w:t>olr aggregates the result count against the corresponding month. This way we get time based trends in a monthly manner.</w:t>
            </w:r>
          </w:p>
          <w:p w14:paraId="1099408D" w14:textId="7777777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Similarly, the time based trends can be obtained for any given location with the required time period.</w:t>
            </w:r>
          </w:p>
          <w:p w14:paraId="2F028D2B" w14:textId="6FAAFDBA" w:rsidR="008A7414" w:rsidRPr="003477A5"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Pr>
                <w:rFonts w:asciiTheme="majorHAnsi" w:hAnsiTheme="majorHAnsi"/>
                <w:szCs w:val="26"/>
              </w:rPr>
              <w:t>The temporal (ad-time window</w:t>
            </w:r>
            <w:r w:rsidRPr="00D237CE">
              <w:rPr>
                <w:rFonts w:asciiTheme="majorHAnsi" w:hAnsiTheme="majorHAnsi"/>
                <w:szCs w:val="26"/>
              </w:rPr>
              <w:t>) and spatial (geo spatial areas) properties can be correlated with the buyers wherein we could identify the increase or decrease in the sales of weapons for a particular region at the particular time.</w:t>
            </w:r>
          </w:p>
        </w:tc>
      </w:tr>
      <w:tr w:rsidR="00B52280" w14:paraId="143E21E2" w14:textId="77777777" w:rsidTr="00C16500">
        <w:trPr>
          <w:trHeight w:val="2186"/>
        </w:trPr>
        <w:tc>
          <w:tcPr>
            <w:cnfStyle w:val="001000000000" w:firstRow="0" w:lastRow="0" w:firstColumn="1" w:lastColumn="0" w:oddVBand="0" w:evenVBand="0" w:oddHBand="0" w:evenHBand="0" w:firstRowFirstColumn="0" w:firstRowLastColumn="0" w:lastRowFirstColumn="0" w:lastRowLastColumn="0"/>
            <w:tcW w:w="3456" w:type="dxa"/>
          </w:tcPr>
          <w:p w14:paraId="443F25A0"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similar firearms image types (e.g., shotguns) that are sold</w:t>
            </w:r>
          </w:p>
          <w:p w14:paraId="45934D48"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in the same region and time? Does this indicate influx related to stolen</w:t>
            </w:r>
          </w:p>
          <w:p w14:paraId="4C6AD3E4" w14:textId="3F089B0C" w:rsidR="008A7414" w:rsidRPr="003477A5" w:rsidRDefault="008A7414" w:rsidP="00B52280">
            <w:pPr>
              <w:jc w:val="both"/>
              <w:rPr>
                <w:b w:val="0"/>
                <w:szCs w:val="26"/>
              </w:rPr>
            </w:pPr>
            <w:r w:rsidRPr="003477A5">
              <w:rPr>
                <w:rFonts w:cs="Times New Roman"/>
                <w:b w:val="0"/>
                <w:color w:val="auto"/>
                <w:szCs w:val="24"/>
                <w:lang w:eastAsia="en-US"/>
              </w:rPr>
              <w:t>goods?</w:t>
            </w:r>
          </w:p>
        </w:tc>
        <w:tc>
          <w:tcPr>
            <w:tcW w:w="3456" w:type="dxa"/>
          </w:tcPr>
          <w:p w14:paraId="394FBCFA" w14:textId="1DD4D9BA" w:rsidR="008A7414" w:rsidRPr="003477A5"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localhost:8983/solr/collection2/select?defType=edismax&amp;qf=description^10&amp;qf=itemOffered^10&amp;q=(itemOffered:Shotguns AND geo_name:Idaho)&amp;fq={!field f="seller startdate" op=Contains}[2010-10]&amp;rows=150&amp;wt=json&amp;indent=true</w:t>
            </w:r>
          </w:p>
        </w:tc>
        <w:tc>
          <w:tcPr>
            <w:tcW w:w="3456" w:type="dxa"/>
          </w:tcPr>
          <w:p w14:paraId="51E2A4F2" w14:textId="6EC6F2D5" w:rsidR="008A7414" w:rsidRPr="00B52280" w:rsidRDefault="00B52280" w:rsidP="00C1650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query, we are searching for a particular firearm type 'Shotguns' in a particular region 'Idaho' in a particular month of the year. Similarly the query can be extended to search for other firearm types such as Rifles, Pistols,etc for a particular region and time.</w:t>
            </w:r>
          </w:p>
        </w:tc>
      </w:tr>
      <w:tr w:rsidR="00B52280" w14:paraId="03A61FA1"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4830F7AC"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When a shipment of bulk firearms is stolen, the rate of ads and images</w:t>
            </w:r>
          </w:p>
          <w:p w14:paraId="199A52EF"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may indicate an increase in sales of that particular make/model – can you</w:t>
            </w:r>
          </w:p>
          <w:p w14:paraId="2EA68CC8" w14:textId="506C5F4F" w:rsidR="008A7414" w:rsidRPr="003477A5" w:rsidRDefault="008A7414" w:rsidP="00B52280">
            <w:pPr>
              <w:jc w:val="both"/>
              <w:rPr>
                <w:b w:val="0"/>
                <w:szCs w:val="26"/>
              </w:rPr>
            </w:pPr>
            <w:r w:rsidRPr="003477A5">
              <w:rPr>
                <w:rFonts w:cs="Times New Roman"/>
                <w:b w:val="0"/>
                <w:color w:val="auto"/>
                <w:szCs w:val="24"/>
                <w:lang w:eastAsia="en-US"/>
              </w:rPr>
              <w:t>identify these?</w:t>
            </w:r>
          </w:p>
        </w:tc>
        <w:tc>
          <w:tcPr>
            <w:tcW w:w="3456" w:type="dxa"/>
          </w:tcPr>
          <w:p w14:paraId="4673988B" w14:textId="1D5AC5E0" w:rsidR="008A7414" w:rsidRPr="003477A5" w:rsidRDefault="00B5228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localhost:8983/solr/collection2/select?defType=edismax&amp;qf=description^10&amp;qf=title^10&amp;q=(itemOffered:Shotguns) AND (title:Remington OR description:Remington)&amp;rows=1500&amp;wt=json&amp;indent=true</w:t>
            </w:r>
          </w:p>
        </w:tc>
        <w:tc>
          <w:tcPr>
            <w:tcW w:w="3456" w:type="dxa"/>
          </w:tcPr>
          <w:p w14:paraId="5BAFD5B3" w14:textId="2FCC83D3" w:rsidR="008A7414" w:rsidRPr="003477A5" w:rsidRDefault="00B52280" w:rsidP="00C1650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query, we found multiple ads for one of the make or model ‘Remington’. This indicated the increase in sales of ‘Remington’ model. Similarly we can find the increase in the rate of ads or sales in a particular make or model by including the required make or model in the query.</w:t>
            </w:r>
          </w:p>
        </w:tc>
      </w:tr>
      <w:tr w:rsidR="00B52280" w14:paraId="08215565"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68913449"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weapons images that are posted by persons,</w:t>
            </w:r>
          </w:p>
          <w:p w14:paraId="258FC583"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whom are underage or in which the weapons are de-identified (by type</w:t>
            </w:r>
          </w:p>
          <w:p w14:paraId="171810AC" w14:textId="17990923" w:rsidR="008A7414" w:rsidRPr="003477A5" w:rsidRDefault="008A7414" w:rsidP="00B52280">
            <w:pPr>
              <w:jc w:val="both"/>
              <w:rPr>
                <w:b w:val="0"/>
                <w:szCs w:val="26"/>
              </w:rPr>
            </w:pPr>
            <w:r w:rsidRPr="003477A5">
              <w:rPr>
                <w:rFonts w:cs="Times New Roman"/>
                <w:b w:val="0"/>
                <w:color w:val="auto"/>
                <w:szCs w:val="24"/>
                <w:lang w:eastAsia="en-US"/>
              </w:rPr>
              <w:t>and/or serial number, etc.)</w:t>
            </w:r>
          </w:p>
        </w:tc>
        <w:tc>
          <w:tcPr>
            <w:tcW w:w="3456" w:type="dxa"/>
          </w:tcPr>
          <w:p w14:paraId="11445E45" w14:textId="4FB39E6A" w:rsidR="003477A5" w:rsidRPr="003477A5" w:rsidRDefault="003477A5"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 </w:t>
            </w:r>
          </w:p>
        </w:tc>
        <w:tc>
          <w:tcPr>
            <w:tcW w:w="3456" w:type="dxa"/>
          </w:tcPr>
          <w:p w14:paraId="38D1204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Identifying by person’s age: We were unable to find any metadata related to the age of the person posting the weapons’ images or ads. Hence we could not identify such ads or images sold by people who are underage.</w:t>
            </w:r>
          </w:p>
          <w:p w14:paraId="49CF05A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p>
          <w:p w14:paraId="06E130FF" w14:textId="2617A4D1" w:rsidR="008A7414" w:rsidRPr="003477A5" w:rsidRDefault="00B52280" w:rsidP="00B5228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Identifying by serial number: We tried using Tesseract to extract the serial number of the weapon.  </w:t>
            </w:r>
          </w:p>
        </w:tc>
      </w:tr>
      <w:tr w:rsidR="00B52280" w14:paraId="175BA220"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1D5C45C" w14:textId="48682F52" w:rsidR="008A7414" w:rsidRPr="00B52280" w:rsidRDefault="003477A5"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images that relate to the unlawful transfer,</w:t>
            </w:r>
            <w:r w:rsidR="00B52280">
              <w:rPr>
                <w:rFonts w:cs="Times New Roman"/>
                <w:b w:val="0"/>
                <w:color w:val="auto"/>
                <w:szCs w:val="24"/>
                <w:lang w:eastAsia="en-US"/>
              </w:rPr>
              <w:t xml:space="preserve"> </w:t>
            </w:r>
            <w:r w:rsidRPr="003477A5">
              <w:rPr>
                <w:rFonts w:cs="Times New Roman"/>
                <w:b w:val="0"/>
                <w:color w:val="auto"/>
                <w:szCs w:val="24"/>
                <w:lang w:eastAsia="en-US"/>
              </w:rPr>
              <w:t>sale, and possession of explosives, WMD devices, and precursors ?</w:t>
            </w:r>
          </w:p>
        </w:tc>
        <w:tc>
          <w:tcPr>
            <w:tcW w:w="3456" w:type="dxa"/>
          </w:tcPr>
          <w:p w14:paraId="00DAA789" w14:textId="7E0BD4F5" w:rsidR="008A7414" w:rsidRPr="003477A5" w:rsidRDefault="003F4929"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3F4929">
              <w:rPr>
                <w:rFonts w:asciiTheme="majorHAnsi" w:hAnsiTheme="majorHAnsi"/>
                <w:szCs w:val="26"/>
              </w:rPr>
              <w:t>http://localhost:8983/solr/collection2/select?defType=edismax&amp;qf=description^10&amp;qf=title^10&amp;q=description:nuclear OR description:chemical OR description:fusion OR description:fission&amp;rows=1500&amp;wt=json&amp;indent=true</w:t>
            </w:r>
          </w:p>
        </w:tc>
        <w:tc>
          <w:tcPr>
            <w:tcW w:w="3456" w:type="dxa"/>
          </w:tcPr>
          <w:p w14:paraId="5F59E965" w14:textId="0AA0FCBA" w:rsidR="008A7414" w:rsidRPr="003477A5" w:rsidRDefault="00ED00EC"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ED00EC">
              <w:rPr>
                <w:rFonts w:asciiTheme="majorHAnsi" w:hAnsiTheme="majorHAnsi"/>
                <w:szCs w:val="26"/>
              </w:rPr>
              <w:t>We tried to find Weapons of Mass Destruction Devices by querying the search terms such as, Nuclear, Chemical, Biological, Fusion and Fission bomb, etc.</w:t>
            </w:r>
          </w:p>
        </w:tc>
      </w:tr>
    </w:tbl>
    <w:p w14:paraId="1879C714" w14:textId="77777777" w:rsidR="00E13A1F" w:rsidRDefault="00E13A1F" w:rsidP="00D00365">
      <w:pPr>
        <w:jc w:val="both"/>
        <w:rPr>
          <w:rFonts w:asciiTheme="majorHAnsi" w:hAnsiTheme="majorHAnsi"/>
          <w:sz w:val="26"/>
          <w:szCs w:val="26"/>
        </w:rPr>
      </w:pP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Develop a program in Python that runs your queries against your Solr index and outputs the results in an easy to read list of results demonstrating your relevancy algorithms and answers to your challenge questions from Task #4.</w:t>
      </w:r>
    </w:p>
    <w:p w14:paraId="7EE7C91F" w14:textId="73C165F8" w:rsidR="003B280D" w:rsidRDefault="00D00365" w:rsidP="00D00365">
      <w:r>
        <w:t>We implemented a python program</w:t>
      </w:r>
      <w:r w:rsidR="00E74E86">
        <w:t>, query_run.py</w:t>
      </w:r>
      <w:r w:rsidR="00C16500">
        <w:t>.</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Develop a Lucene-latent Dirichlet allocation (LDA) technique for topic modeling on your index and use it to rank and return documents.</w:t>
      </w:r>
    </w:p>
    <w:p w14:paraId="69AC5614" w14:textId="77777777" w:rsidR="004311F3" w:rsidRDefault="004311F3" w:rsidP="00484E98">
      <w:pPr>
        <w:jc w:val="both"/>
        <w:rPr>
          <w:rFonts w:asciiTheme="majorHAnsi" w:hAnsiTheme="majorHAnsi"/>
          <w:szCs w:val="28"/>
        </w:rPr>
      </w:pPr>
    </w:p>
    <w:p w14:paraId="332043EE" w14:textId="0FA56B1B" w:rsidR="004311F3" w:rsidRPr="004311F3" w:rsidRDefault="00484E98" w:rsidP="00484E98">
      <w:pPr>
        <w:jc w:val="both"/>
        <w:rPr>
          <w:rFonts w:asciiTheme="majorHAnsi" w:hAnsiTheme="majorHAnsi"/>
          <w:szCs w:val="28"/>
        </w:rPr>
      </w:pPr>
      <w:r>
        <w:rPr>
          <w:rFonts w:asciiTheme="majorHAnsi" w:hAnsiTheme="majorHAnsi"/>
          <w:szCs w:val="28"/>
        </w:rPr>
        <w:t xml:space="preserve">We implemented </w:t>
      </w:r>
      <w:r w:rsidR="004311F3" w:rsidRPr="004311F3">
        <w:rPr>
          <w:rFonts w:asciiTheme="majorHAnsi" w:hAnsiTheme="majorHAnsi"/>
          <w:szCs w:val="28"/>
        </w:rPr>
        <w:t xml:space="preserve">Lucene- Latent Dirichlet Allocation (LDA) technique </w:t>
      </w:r>
      <w:r>
        <w:rPr>
          <w:rFonts w:asciiTheme="majorHAnsi" w:hAnsiTheme="majorHAnsi"/>
          <w:szCs w:val="28"/>
        </w:rPr>
        <w:t>the following way:</w:t>
      </w:r>
    </w:p>
    <w:p w14:paraId="77DAD634" w14:textId="28B23BDA" w:rsidR="004311F3" w:rsidRPr="004311F3" w:rsidRDefault="004311F3" w:rsidP="00484E98">
      <w:pPr>
        <w:jc w:val="both"/>
        <w:rPr>
          <w:rFonts w:asciiTheme="majorHAnsi" w:hAnsiTheme="majorHAnsi"/>
          <w:szCs w:val="28"/>
        </w:rPr>
      </w:pPr>
      <w:r w:rsidRPr="00484E98">
        <w:rPr>
          <w:rFonts w:asciiTheme="majorHAnsi" w:hAnsiTheme="majorHAnsi"/>
          <w:szCs w:val="28"/>
          <w:u w:val="single"/>
        </w:rPr>
        <w:t>Intuition</w:t>
      </w:r>
      <w:r w:rsidRPr="004311F3">
        <w:rPr>
          <w:rFonts w:asciiTheme="majorHAnsi" w:hAnsiTheme="majorHAnsi"/>
          <w:szCs w:val="28"/>
        </w:rPr>
        <w:t xml:space="preserve">: The topics </w:t>
      </w:r>
      <w:r w:rsidR="00484E98">
        <w:rPr>
          <w:rFonts w:asciiTheme="majorHAnsi" w:hAnsiTheme="majorHAnsi"/>
          <w:szCs w:val="28"/>
        </w:rPr>
        <w:t xml:space="preserve">of query </w:t>
      </w:r>
      <w:r w:rsidRPr="004311F3">
        <w:rPr>
          <w:rFonts w:asciiTheme="majorHAnsi" w:hAnsiTheme="majorHAnsi"/>
          <w:szCs w:val="28"/>
        </w:rPr>
        <w:t>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Default="004311F3" w:rsidP="00484E98">
      <w:pPr>
        <w:jc w:val="both"/>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8AED9CF" w14:textId="24010AAC" w:rsidR="00484E98" w:rsidRPr="004311F3" w:rsidRDefault="00484E98" w:rsidP="00484E98">
      <w:pPr>
        <w:jc w:val="both"/>
        <w:rPr>
          <w:rFonts w:asciiTheme="majorHAnsi" w:hAnsiTheme="majorHAnsi"/>
          <w:szCs w:val="28"/>
        </w:rPr>
      </w:pPr>
      <w:r>
        <w:rPr>
          <w:rFonts w:asciiTheme="majorHAnsi" w:hAnsiTheme="majorHAnsi"/>
          <w:szCs w:val="28"/>
        </w:rPr>
        <w:t>There is a high probability that a topic can belong to more than one document, leading to uncertainty. Weighted priority solved this problem.</w:t>
      </w:r>
      <w:r w:rsidR="00D879A3">
        <w:rPr>
          <w:rFonts w:asciiTheme="majorHAnsi" w:hAnsiTheme="majorHAnsi"/>
          <w:szCs w:val="28"/>
        </w:rPr>
        <w:t xml:space="preserve"> The topic that covers most of the words present on the document is assigned to the document.</w:t>
      </w:r>
    </w:p>
    <w:p w14:paraId="282385E8" w14:textId="75D4D9C3" w:rsidR="00E33582" w:rsidRPr="004311F3" w:rsidRDefault="004311F3" w:rsidP="00484E98">
      <w:pPr>
        <w:jc w:val="both"/>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598B116D" w:rsidR="004311F3" w:rsidRPr="004311F3" w:rsidRDefault="004311F3" w:rsidP="00484E98">
      <w:pPr>
        <w:jc w:val="both"/>
        <w:rPr>
          <w:rFonts w:asciiTheme="majorHAnsi" w:hAnsiTheme="majorHAnsi"/>
          <w:szCs w:val="28"/>
        </w:rPr>
      </w:pPr>
      <w:r w:rsidRPr="004311F3">
        <w:rPr>
          <w:rFonts w:asciiTheme="majorHAnsi" w:hAnsiTheme="majorHAnsi"/>
          <w:szCs w:val="28"/>
        </w:rPr>
        <w:t xml:space="preserve">The documents returned from the Lucene-LDA technique </w:t>
      </w:r>
      <w:r w:rsidR="00E33582">
        <w:rPr>
          <w:rFonts w:asciiTheme="majorHAnsi" w:hAnsiTheme="majorHAnsi"/>
          <w:szCs w:val="28"/>
        </w:rPr>
        <w:t>is a</w:t>
      </w:r>
      <w:r w:rsidRPr="004311F3">
        <w:rPr>
          <w:rFonts w:asciiTheme="majorHAnsi" w:hAnsiTheme="majorHAnsi"/>
          <w:szCs w:val="28"/>
        </w:rPr>
        <w:t xml:space="preserve"> </w:t>
      </w:r>
      <w:r w:rsidR="00E33582">
        <w:rPr>
          <w:rFonts w:asciiTheme="majorHAnsi" w:hAnsiTheme="majorHAnsi"/>
          <w:szCs w:val="28"/>
        </w:rPr>
        <w:t>sub</w:t>
      </w:r>
      <w:r w:rsidRPr="004311F3">
        <w:rPr>
          <w:rFonts w:asciiTheme="majorHAnsi" w:hAnsiTheme="majorHAnsi"/>
          <w:szCs w:val="28"/>
        </w:rPr>
        <w:t xml:space="preserve">set of topics. </w:t>
      </w:r>
      <w:r w:rsidR="00F9475E">
        <w:rPr>
          <w:rFonts w:asciiTheme="majorHAnsi" w:hAnsiTheme="majorHAnsi"/>
          <w:szCs w:val="28"/>
        </w:rPr>
        <w:t xml:space="preserve">LDA can be concluded to better and flexible than Content-based and Link-based, since they drive the classification. </w:t>
      </w:r>
      <w:r w:rsidRPr="004311F3">
        <w:rPr>
          <w:rFonts w:asciiTheme="majorHAnsi" w:hAnsiTheme="majorHAnsi"/>
          <w:szCs w:val="28"/>
        </w:rPr>
        <w:t xml:space="preserve">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w:t>
      </w:r>
    </w:p>
    <w:p w14:paraId="136F245F" w14:textId="77777777" w:rsidR="004311F3" w:rsidRDefault="004311F3" w:rsidP="00243EFE">
      <w:pPr>
        <w:rPr>
          <w:rFonts w:asciiTheme="majorHAnsi" w:hAnsiTheme="majorHAnsi"/>
          <w:szCs w:val="28"/>
        </w:rPr>
      </w:pPr>
    </w:p>
    <w:p w14:paraId="33199F43" w14:textId="30AB51D7" w:rsidR="00182329" w:rsidRPr="005948C1" w:rsidRDefault="003B280D" w:rsidP="005948C1">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3E285CB3"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There’s a scope for incorporating Page Ranking as a scoring mechanism for retrieving the relevant documents in NUTCH. The following three java classes need to be updated.</w:t>
      </w:r>
    </w:p>
    <w:p w14:paraId="2D79150C" w14:textId="17B063D6"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ScoringFilter.java</w:t>
      </w:r>
    </w:p>
    <w:p w14:paraId="192934EB" w14:textId="3D08DA6D"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ScoringFilters.java</w:t>
      </w:r>
    </w:p>
    <w:p w14:paraId="5CDFE0C1" w14:textId="169DC12F" w:rsidR="00396480" w:rsidRPr="005948C1" w:rsidRDefault="00396480" w:rsidP="00C73EC5">
      <w:pPr>
        <w:pStyle w:val="ListParagraph"/>
        <w:numPr>
          <w:ilvl w:val="0"/>
          <w:numId w:val="10"/>
        </w:numPr>
        <w:spacing w:after="0"/>
        <w:jc w:val="both"/>
        <w:rPr>
          <w:rFonts w:asciiTheme="majorHAnsi" w:hAnsiTheme="majorHAnsi"/>
          <w:szCs w:val="28"/>
        </w:rPr>
      </w:pPr>
      <w:r w:rsidRPr="005948C1">
        <w:rPr>
          <w:rFonts w:asciiTheme="majorHAnsi" w:hAnsiTheme="majorHAnsi"/>
          <w:szCs w:val="28"/>
        </w:rPr>
        <w:t>ScoringFilterException.java</w:t>
      </w:r>
    </w:p>
    <w:p w14:paraId="13BE2D99"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01E80620" w14:textId="53B9B15B"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generatorSortValue() : This method is used to set the sorting to descending order  to retrieve the most relevant documents first.</w:t>
      </w:r>
    </w:p>
    <w:p w14:paraId="4F0E8E0D" w14:textId="7942E108"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initialScore :This method is used to initialize the scoring for the initial set of pages.</w:t>
      </w:r>
      <w:r w:rsidR="005948C1" w:rsidRPr="005948C1">
        <w:rPr>
          <w:rFonts w:asciiTheme="majorHAnsi" w:hAnsiTheme="majorHAnsi"/>
          <w:szCs w:val="28"/>
        </w:rPr>
        <w:t xml:space="preserve"> </w:t>
      </w:r>
      <w:r w:rsidRPr="005948C1">
        <w:rPr>
          <w:rFonts w:asciiTheme="majorHAnsi" w:hAnsiTheme="majorHAnsi"/>
          <w:szCs w:val="28"/>
        </w:rPr>
        <w:t>injectedScore():This method  re-runs the scores initialization when a new document  is added.</w:t>
      </w:r>
    </w:p>
    <w:p w14:paraId="7C6C5D8A" w14:textId="7DADA7E3"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updateDbScore(): This method calls the page ranking algorithm.</w:t>
      </w:r>
    </w:p>
    <w:p w14:paraId="644D68A6" w14:textId="6E623CDE" w:rsidR="00396480" w:rsidRPr="005948C1" w:rsidRDefault="00396480" w:rsidP="00C73EC5">
      <w:pPr>
        <w:pStyle w:val="ListParagraph"/>
        <w:numPr>
          <w:ilvl w:val="0"/>
          <w:numId w:val="11"/>
        </w:numPr>
        <w:spacing w:after="0"/>
        <w:jc w:val="both"/>
        <w:rPr>
          <w:rFonts w:asciiTheme="majorHAnsi" w:hAnsiTheme="majorHAnsi"/>
          <w:szCs w:val="28"/>
        </w:rPr>
      </w:pPr>
      <w:r w:rsidRPr="005948C1">
        <w:rPr>
          <w:rFonts w:asciiTheme="majorHAnsi" w:hAnsiTheme="majorHAnsi"/>
          <w:szCs w:val="28"/>
        </w:rPr>
        <w:t>indexerScore():This method calls the page ranking algorithm and then it returns the hash map values. These are the relevancy parameters used for ranking.</w:t>
      </w:r>
    </w:p>
    <w:p w14:paraId="78FFA108" w14:textId="77777777" w:rsidR="00182329" w:rsidRPr="005948C1" w:rsidRDefault="00182329" w:rsidP="005948C1">
      <w:pPr>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Create a D3-based visualization of your link-based relevancy. Provide a capability to generate D3 relevancy visualizations as a Nutch REST service using Apache CXF. Integrate the service into nutch-python.</w:t>
      </w:r>
    </w:p>
    <w:p w14:paraId="24A13388" w14:textId="05A2DA75" w:rsidR="00B52280" w:rsidRDefault="00B52280" w:rsidP="00B52280">
      <w:pPr>
        <w:jc w:val="both"/>
        <w:rPr>
          <w:rFonts w:asciiTheme="majorHAnsi" w:hAnsiTheme="majorHAnsi"/>
          <w:szCs w:val="28"/>
        </w:rPr>
      </w:pPr>
      <w:r w:rsidRPr="00B52280">
        <w:rPr>
          <w:rFonts w:asciiTheme="majorHAnsi" w:hAnsiTheme="majorHAnsi"/>
          <w:szCs w:val="28"/>
        </w:rPr>
        <w:t>The below figure shows the way in which the link-based relevancy is computed. This is done using the “Force-Directed Graph” from D3. The links are generated based on the link-based results by using location as the feature. The data points that are of same color are grouped into common groups. This was</w:t>
      </w:r>
      <w:r w:rsidR="009160C6">
        <w:rPr>
          <w:rFonts w:asciiTheme="majorHAnsi" w:hAnsiTheme="majorHAnsi"/>
          <w:szCs w:val="28"/>
        </w:rPr>
        <w:t xml:space="preserve"> generated based on threshold</w:t>
      </w:r>
      <w:r w:rsidRPr="00B52280">
        <w:rPr>
          <w:rFonts w:asciiTheme="majorHAnsi" w:hAnsiTheme="majorHAnsi"/>
          <w:szCs w:val="28"/>
        </w:rPr>
        <w:t xml:space="preserve"> the link weights and computing the documents that are close. The graph shows </w:t>
      </w:r>
      <w:r w:rsidRPr="00B52280">
        <w:rPr>
          <w:rFonts w:asciiTheme="majorHAnsi" w:hAnsiTheme="majorHAnsi"/>
          <w:szCs w:val="28"/>
        </w:rPr>
        <w:t>the nature</w:t>
      </w:r>
      <w:r w:rsidRPr="00B52280">
        <w:rPr>
          <w:rFonts w:asciiTheme="majorHAnsi" w:hAnsiTheme="majorHAnsi"/>
          <w:szCs w:val="28"/>
        </w:rPr>
        <w:t xml:space="preserve"> of the documents that are present.</w:t>
      </w:r>
    </w:p>
    <w:p w14:paraId="5EBEEAE3" w14:textId="6658EF4D" w:rsidR="00B52280" w:rsidRPr="00B52280" w:rsidRDefault="00B52280" w:rsidP="00AD137D">
      <w:pPr>
        <w:jc w:val="center"/>
        <w:rPr>
          <w:rFonts w:asciiTheme="majorHAnsi" w:hAnsiTheme="majorHAnsi"/>
          <w:szCs w:val="28"/>
        </w:rPr>
      </w:pPr>
      <w:bookmarkStart w:id="2" w:name="_GoBack"/>
      <w:r>
        <w:rPr>
          <w:rFonts w:ascii="Times New Roman" w:eastAsia="Times New Roman" w:hAnsi="Times New Roman" w:cs="Times New Roman"/>
          <w:noProof/>
          <w:color w:val="222222"/>
        </w:rPr>
        <w:drawing>
          <wp:inline distT="0" distB="0" distL="0" distR="0" wp14:anchorId="7CE139CE" wp14:editId="7C634266">
            <wp:extent cx="2920895" cy="155194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487" cy="1554380"/>
                    </a:xfrm>
                    <a:prstGeom prst="rect">
                      <a:avLst/>
                    </a:prstGeom>
                    <a:noFill/>
                    <a:ln>
                      <a:noFill/>
                    </a:ln>
                  </pic:spPr>
                </pic:pic>
              </a:graphicData>
            </a:graphic>
          </wp:inline>
        </w:drawing>
      </w:r>
      <w:bookmarkEnd w:id="2"/>
    </w:p>
    <w:p w14:paraId="5742A03A"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The D3 visualization was done using input.json and index.html.</w:t>
      </w:r>
    </w:p>
    <w:p w14:paraId="3209B74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Input.json has the nodes, which are the names of the documents. The links between them are based on the groups which is represented as “group” in the json. The group is determined the using the link-based algorithm. The links in the json are determined by the distances of each document form one another, computed based on the latitude-longitude occurrence of each document. The centroid of each of the document is obtained and the distance is calculated from the centroids of all the documents. Assuming the documents are ‘n’, there will be n! such values, which makes this problem computationally hard. Hence the data shown is done using just 100 odd documents.</w:t>
      </w:r>
    </w:p>
    <w:p w14:paraId="66D302C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A number of nodes were present as outliers during visualization. This was mainly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481E4B9B"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NOTE: Please open index.html in Mozilla Firefox. Make sure the input.json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How effective the link-based algorithm was compared to the content-based ranking algorithm in light of these weapons challenge questions?</w:t>
      </w:r>
    </w:p>
    <w:p w14:paraId="44A816F8" w14:textId="77777777" w:rsidR="00E34639" w:rsidRDefault="00E34639" w:rsidP="001D5433">
      <w:pPr>
        <w:widowControl w:val="0"/>
        <w:autoSpaceDE w:val="0"/>
        <w:autoSpaceDN w:val="0"/>
        <w:adjustRightInd w:val="0"/>
        <w:spacing w:after="0" w:line="240" w:lineRule="auto"/>
        <w:jc w:val="both"/>
        <w:rPr>
          <w:rFonts w:asciiTheme="majorHAnsi" w:hAnsiTheme="majorHAnsi"/>
          <w:sz w:val="26"/>
          <w:szCs w:val="26"/>
        </w:rPr>
      </w:pPr>
    </w:p>
    <w:p w14:paraId="46199B4B" w14:textId="5F676D34" w:rsidR="00045E95" w:rsidRPr="007C602F" w:rsidRDefault="00045E95" w:rsidP="00045E95">
      <w:pPr>
        <w:widowControl w:val="0"/>
        <w:autoSpaceDE w:val="0"/>
        <w:autoSpaceDN w:val="0"/>
        <w:adjustRightInd w:val="0"/>
        <w:spacing w:after="0"/>
        <w:jc w:val="both"/>
        <w:rPr>
          <w:rFonts w:asciiTheme="majorHAnsi" w:hAnsiTheme="majorHAnsi"/>
          <w:sz w:val="26"/>
          <w:szCs w:val="26"/>
        </w:rPr>
      </w:pPr>
      <w:r>
        <w:rPr>
          <w:sz w:val="22"/>
          <w:szCs w:val="22"/>
        </w:rPr>
        <w:t>Content Based algorithm were seen to be summarization algorithms. These algorithms returned documents that had words corresponding to a query as unique keywords. However, the presence of a word in the query as a unique keyword did not always reflect the relevancy of the document with respect to the query. Link based algorithm however yielded better results purely in terms of how relevant a document was to our queries irrespective of its pure textual content. The citation based ranking method proved that a lot of documents citing a document with respect to a query adequately demonstrated its relevance.</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04FED2FB" w14:textId="77777777" w:rsidR="007C602F" w:rsidRDefault="007C602F" w:rsidP="001D5433">
      <w:pPr>
        <w:jc w:val="both"/>
        <w:rPr>
          <w:rFonts w:cs="Times New Roman"/>
          <w:color w:val="auto"/>
          <w:sz w:val="24"/>
          <w:szCs w:val="23"/>
          <w:lang w:eastAsia="en-US"/>
        </w:rPr>
      </w:pPr>
    </w:p>
    <w:p w14:paraId="18ED3DC3" w14:textId="0A16C95B" w:rsidR="00045E95" w:rsidRDefault="00045E95" w:rsidP="001D5433">
      <w:pPr>
        <w:jc w:val="both"/>
        <w:rPr>
          <w:rFonts w:cs="Times New Roman"/>
          <w:color w:val="auto"/>
          <w:sz w:val="24"/>
          <w:szCs w:val="23"/>
          <w:lang w:eastAsia="en-US"/>
        </w:rPr>
      </w:pPr>
      <w:r>
        <w:rPr>
          <w:sz w:val="22"/>
          <w:szCs w:val="22"/>
        </w:rPr>
        <w:t>Explained in table present in task #4. Link based algorithm was superior with regard to region based questions. Link based answered queries with regions and routes effectively as this algorithm takes advantage of the location information present in the metadata.</w:t>
      </w:r>
    </w:p>
    <w:p w14:paraId="1DD53F61" w14:textId="77777777" w:rsidR="00045E95" w:rsidRPr="001D5433" w:rsidRDefault="00045E95" w:rsidP="001D5433">
      <w:pPr>
        <w:jc w:val="both"/>
        <w:rPr>
          <w:rFonts w:cs="Times New Roman"/>
          <w:color w:val="auto"/>
          <w:sz w:val="24"/>
          <w:szCs w:val="23"/>
          <w:lang w:eastAsia="en-US"/>
        </w:rPr>
      </w:pPr>
    </w:p>
    <w:p w14:paraId="3EF09E7B" w14:textId="0EA3132E"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r w:rsidR="00045E95">
        <w:rPr>
          <w:rFonts w:cs="Times New Roman"/>
          <w:color w:val="auto"/>
          <w:sz w:val="24"/>
          <w:szCs w:val="23"/>
          <w:lang w:eastAsia="en-US"/>
        </w:rPr>
        <w:t>.</w:t>
      </w:r>
    </w:p>
    <w:p w14:paraId="5C2C3EDF" w14:textId="77777777" w:rsidR="00584FC8" w:rsidRDefault="00584FC8" w:rsidP="001D5433">
      <w:pPr>
        <w:widowControl w:val="0"/>
        <w:autoSpaceDE w:val="0"/>
        <w:autoSpaceDN w:val="0"/>
        <w:adjustRightInd w:val="0"/>
        <w:spacing w:after="0"/>
        <w:jc w:val="both"/>
        <w:rPr>
          <w:rFonts w:cs="Times New Roman"/>
          <w:color w:val="auto"/>
          <w:sz w:val="24"/>
          <w:szCs w:val="23"/>
          <w:lang w:eastAsia="en-US"/>
        </w:rPr>
      </w:pPr>
    </w:p>
    <w:p w14:paraId="32DACACE" w14:textId="3593D652" w:rsidR="00045E95" w:rsidRPr="00584FC8" w:rsidRDefault="00584FC8" w:rsidP="001D5433">
      <w:pPr>
        <w:widowControl w:val="0"/>
        <w:autoSpaceDE w:val="0"/>
        <w:autoSpaceDN w:val="0"/>
        <w:adjustRightInd w:val="0"/>
        <w:spacing w:after="0"/>
        <w:jc w:val="both"/>
        <w:rPr>
          <w:sz w:val="22"/>
          <w:szCs w:val="22"/>
        </w:rPr>
      </w:pPr>
      <w:r w:rsidRPr="00584FC8">
        <w:rPr>
          <w:sz w:val="22"/>
          <w:szCs w:val="22"/>
        </w:rPr>
        <w:t>This has been answered secti</w:t>
      </w:r>
      <w:r>
        <w:rPr>
          <w:sz w:val="22"/>
          <w:szCs w:val="22"/>
        </w:rPr>
        <w:t>on 3a and 3b.</w:t>
      </w: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Nutch/Tika + SolrIndexing</w:t>
      </w:r>
      <w:r w:rsidR="001D5433" w:rsidRPr="001D5433">
        <w:rPr>
          <w:rFonts w:cs="Times New Roman"/>
          <w:color w:val="auto"/>
          <w:sz w:val="24"/>
          <w:szCs w:val="23"/>
          <w:lang w:eastAsia="en-US"/>
        </w:rPr>
        <w:t xml:space="preserve">; or </w:t>
      </w:r>
      <w:r w:rsidRPr="001D5433">
        <w:rPr>
          <w:rFonts w:cs="Times New Roman"/>
          <w:color w:val="auto"/>
          <w:sz w:val="24"/>
          <w:szCs w:val="23"/>
          <w:lang w:eastAsia="en-US"/>
        </w:rPr>
        <w:t>SolrCell or</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ElasticSearch?</w:t>
      </w:r>
    </w:p>
    <w:p w14:paraId="27375997" w14:textId="77777777" w:rsidR="00045E95" w:rsidRDefault="00045E95" w:rsidP="001D5433">
      <w:pPr>
        <w:widowControl w:val="0"/>
        <w:autoSpaceDE w:val="0"/>
        <w:autoSpaceDN w:val="0"/>
        <w:adjustRightInd w:val="0"/>
        <w:spacing w:after="0"/>
        <w:jc w:val="both"/>
        <w:rPr>
          <w:rFonts w:cs="Times New Roman"/>
          <w:color w:val="auto"/>
          <w:sz w:val="24"/>
          <w:szCs w:val="23"/>
          <w:lang w:eastAsia="en-US"/>
        </w:rPr>
      </w:pPr>
    </w:p>
    <w:p w14:paraId="1C634631" w14:textId="319F97F0" w:rsidR="00396480" w:rsidRDefault="00D81AE5" w:rsidP="00B52280">
      <w:pPr>
        <w:widowControl w:val="0"/>
        <w:autoSpaceDE w:val="0"/>
        <w:autoSpaceDN w:val="0"/>
        <w:adjustRightInd w:val="0"/>
        <w:spacing w:after="0"/>
        <w:jc w:val="both"/>
        <w:rPr>
          <w:sz w:val="22"/>
          <w:szCs w:val="22"/>
        </w:rPr>
      </w:pPr>
      <w:r>
        <w:rPr>
          <w:sz w:val="22"/>
          <w:szCs w:val="22"/>
        </w:rPr>
        <w:t xml:space="preserve">We used Solrpy instead of SolrCell to avoid tweaking of ExtractRequestHandler. </w:t>
      </w:r>
      <w:r w:rsidR="008557BE">
        <w:rPr>
          <w:sz w:val="22"/>
          <w:szCs w:val="22"/>
        </w:rPr>
        <w:t>I</w:t>
      </w:r>
      <w:r w:rsidR="00045E95">
        <w:rPr>
          <w:sz w:val="22"/>
          <w:szCs w:val="22"/>
        </w:rPr>
        <w:t>ndexing</w:t>
      </w:r>
      <w:r w:rsidR="008557BE">
        <w:rPr>
          <w:sz w:val="22"/>
          <w:szCs w:val="22"/>
        </w:rPr>
        <w:t xml:space="preserve"> using Solrpy was</w:t>
      </w:r>
      <w:r>
        <w:rPr>
          <w:sz w:val="22"/>
          <w:szCs w:val="22"/>
        </w:rPr>
        <w:t xml:space="preserve"> easier</w:t>
      </w:r>
      <w:r w:rsidR="008557BE">
        <w:rPr>
          <w:sz w:val="22"/>
          <w:szCs w:val="22"/>
        </w:rPr>
        <w:t xml:space="preserve"> </w:t>
      </w:r>
      <w:r w:rsidR="00045E95">
        <w:rPr>
          <w:sz w:val="22"/>
          <w:szCs w:val="22"/>
        </w:rPr>
        <w:t>because of the flexibility it provides. Nutch/Tika + SolrIndexing cannot add fields during POSTing of data. The fields that are mentioned in the Schema.xml are taken by default and whatever Tika generates with respect to those fields are indexed automatically. The indexing</w:t>
      </w:r>
      <w:r>
        <w:rPr>
          <w:sz w:val="22"/>
          <w:szCs w:val="22"/>
        </w:rPr>
        <w:t xml:space="preserve"> process is very rigid. Solrpy</w:t>
      </w:r>
      <w:r w:rsidR="00045E95">
        <w:rPr>
          <w:sz w:val="22"/>
          <w:szCs w:val="22"/>
        </w:rPr>
        <w:t xml:space="preserve"> allows adding content in a easy manner with dynamic field generation.</w:t>
      </w:r>
      <w:r>
        <w:rPr>
          <w:sz w:val="22"/>
          <w:szCs w:val="22"/>
        </w:rPr>
        <w:t xml:space="preserve"> This approach enabled us to answer the queries of Task #4 efficiently as the indexed data contained additional fields relative to Nutch/Tika + Solrindexing.</w:t>
      </w:r>
    </w:p>
    <w:p w14:paraId="5BEA7B2C" w14:textId="2E3E4B1F" w:rsidR="006E70CE" w:rsidRPr="00584FC8" w:rsidRDefault="006E70CE" w:rsidP="006E70CE">
      <w:pPr>
        <w:widowControl w:val="0"/>
        <w:autoSpaceDE w:val="0"/>
        <w:autoSpaceDN w:val="0"/>
        <w:adjustRightInd w:val="0"/>
        <w:spacing w:after="0"/>
        <w:jc w:val="both"/>
        <w:rPr>
          <w:rFonts w:cs="Times New Roman"/>
          <w:color w:val="auto"/>
          <w:szCs w:val="23"/>
          <w:lang w:eastAsia="en-US"/>
        </w:rPr>
      </w:pPr>
    </w:p>
    <w:p w14:paraId="3656311D" w14:textId="77777777" w:rsidR="00367FCD" w:rsidRPr="00584FC8" w:rsidRDefault="00367FCD" w:rsidP="00584FC8">
      <w:pPr>
        <w:widowControl w:val="0"/>
        <w:autoSpaceDE w:val="0"/>
        <w:autoSpaceDN w:val="0"/>
        <w:adjustRightInd w:val="0"/>
        <w:spacing w:after="0"/>
        <w:jc w:val="both"/>
        <w:rPr>
          <w:rFonts w:cs="Times New Roman"/>
          <w:color w:val="auto"/>
          <w:szCs w:val="23"/>
          <w:lang w:eastAsia="en-US"/>
        </w:rPr>
      </w:pPr>
    </w:p>
    <w:p w14:paraId="4D842937"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The objective of the assignment was to develop a notion of relevancy related to the weapons datasets that were crawled in the first assignment (Web crawling of weapon images). The relevancy among weapon datasets was measured using two generations of algorithms:</w:t>
      </w:r>
    </w:p>
    <w:p w14:paraId="622E01D7"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1A096D4C"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Text-based summarization : TF-IDF technique.</w:t>
      </w:r>
    </w:p>
    <w:p w14:paraId="76B2CE6E"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Graph-based summarization: Link based technique.</w:t>
      </w:r>
    </w:p>
    <w:p w14:paraId="44A63949"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37F091F1"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We faced multiple challenges throughout the project. The following are the major challenges:</w:t>
      </w:r>
    </w:p>
    <w:p w14:paraId="231B9E06"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758A0CFD"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Identifying the important fields to build the index. Based on the data model of weapons data, we had to figure out what were the important fields for relevancy measurement. The timestamp is an important field which enabled us to answer queries relating temporal properties of the weapon dataset. There were other fields such as color component quantization which weren’t of much use and had to be ignored when compared to other important fields such as timestamp, image width, description, etc.</w:t>
      </w:r>
    </w:p>
    <w:p w14:paraId="4C214AAF"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Developing query suites for the task #4 was a challenging as it involved the usage of various solr query types such as facet query, functional query and combining multiple query parameters to achieve the desired result.</w:t>
      </w:r>
    </w:p>
    <w:p w14:paraId="343AF052"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Upgrading SolrCell to include 1.11-SNAPSHOT tika trunk. Though this looked straight forward, it required to dig deeper into the JIRA issues of tika trunk upgradation for SolrCell. Detailed analysis of JIRA issues helped us to identify the right ivy-verisons-properties wherein the required version of tika had to be updated.</w:t>
      </w:r>
    </w:p>
    <w:p w14:paraId="54223DF9"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Working with the open source technologies such as Geo Topic Parser, OCR and Annotating the Solr documents with the developed link based relevancy algorithms. This led us to be pro active in open source forums on Apache wherein we could get solutions by posting our queries. </w:t>
      </w:r>
    </w:p>
    <w:p w14:paraId="76E44F02" w14:textId="77777777" w:rsidR="006E70CE" w:rsidRPr="00B52280" w:rsidRDefault="006E70CE" w:rsidP="00B52280">
      <w:pPr>
        <w:widowControl w:val="0"/>
        <w:autoSpaceDE w:val="0"/>
        <w:autoSpaceDN w:val="0"/>
        <w:adjustRightInd w:val="0"/>
        <w:spacing w:after="0"/>
        <w:jc w:val="both"/>
        <w:rPr>
          <w:rFonts w:cs="Times New Roman"/>
          <w:color w:val="auto"/>
          <w:sz w:val="24"/>
          <w:szCs w:val="23"/>
          <w:lang w:eastAsia="en-US"/>
        </w:rPr>
      </w:pPr>
    </w:p>
    <w:sectPr w:rsidR="006E70CE" w:rsidRPr="00B52280" w:rsidSect="00E74E86">
      <w:headerReference w:type="default" r:id="rId18"/>
      <w:footerReference w:type="default" r:id="rId19"/>
      <w:pgSz w:w="12240" w:h="15840"/>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9108D" w14:textId="77777777" w:rsidR="00B576AE" w:rsidRDefault="00B576AE">
      <w:pPr>
        <w:spacing w:after="0" w:line="240" w:lineRule="auto"/>
      </w:pPr>
      <w:r>
        <w:separator/>
      </w:r>
    </w:p>
  </w:endnote>
  <w:endnote w:type="continuationSeparator" w:id="0">
    <w:p w14:paraId="4BDA8ECC" w14:textId="77777777" w:rsidR="00B576AE" w:rsidRDefault="00B5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585912">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2B33B0" w:rsidRDefault="002B33B0"/>
  <w:p w14:paraId="4C9940B7" w14:textId="77777777" w:rsidR="002B33B0" w:rsidRDefault="002B33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B8FC0" w14:textId="77777777" w:rsidR="00B576AE" w:rsidRDefault="00B576AE">
      <w:pPr>
        <w:spacing w:after="0" w:line="240" w:lineRule="auto"/>
      </w:pPr>
      <w:r>
        <w:separator/>
      </w:r>
    </w:p>
  </w:footnote>
  <w:footnote w:type="continuationSeparator" w:id="0">
    <w:p w14:paraId="68527C86" w14:textId="77777777" w:rsidR="00B576AE" w:rsidRDefault="00B576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2B33B0" w:rsidRDefault="002B33B0"/>
  <w:p w14:paraId="4562B4D9" w14:textId="77777777" w:rsidR="002B33B0" w:rsidRDefault="002B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786EAB"/>
    <w:multiLevelType w:val="hybridMultilevel"/>
    <w:tmpl w:val="A8A8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4351"/>
    <w:multiLevelType w:val="hybridMultilevel"/>
    <w:tmpl w:val="59CC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109A3"/>
    <w:multiLevelType w:val="hybridMultilevel"/>
    <w:tmpl w:val="E86E4C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EB34A2"/>
    <w:multiLevelType w:val="hybridMultilevel"/>
    <w:tmpl w:val="E3A02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F2529D"/>
    <w:multiLevelType w:val="hybridMultilevel"/>
    <w:tmpl w:val="23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9"/>
  </w:num>
  <w:num w:numId="6">
    <w:abstractNumId w:val="7"/>
  </w:num>
  <w:num w:numId="7">
    <w:abstractNumId w:val="8"/>
  </w:num>
  <w:num w:numId="8">
    <w:abstractNumId w:val="4"/>
  </w:num>
  <w:num w:numId="9">
    <w:abstractNumId w:val="1"/>
  </w:num>
  <w:num w:numId="10">
    <w:abstractNumId w:val="12"/>
  </w:num>
  <w:num w:numId="11">
    <w:abstractNumId w:val="3"/>
  </w:num>
  <w:num w:numId="12">
    <w:abstractNumId w:val="2"/>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45E95"/>
    <w:rsid w:val="00052590"/>
    <w:rsid w:val="00056C05"/>
    <w:rsid w:val="00072C05"/>
    <w:rsid w:val="000B35E8"/>
    <w:rsid w:val="000C60F3"/>
    <w:rsid w:val="000E1D91"/>
    <w:rsid w:val="000E76D5"/>
    <w:rsid w:val="00112723"/>
    <w:rsid w:val="0011285C"/>
    <w:rsid w:val="00131BC3"/>
    <w:rsid w:val="00142023"/>
    <w:rsid w:val="00156D7F"/>
    <w:rsid w:val="00182329"/>
    <w:rsid w:val="001848E7"/>
    <w:rsid w:val="001B3D05"/>
    <w:rsid w:val="001D5433"/>
    <w:rsid w:val="002330B2"/>
    <w:rsid w:val="00243EFE"/>
    <w:rsid w:val="002452FC"/>
    <w:rsid w:val="00252529"/>
    <w:rsid w:val="002547E0"/>
    <w:rsid w:val="002A07F7"/>
    <w:rsid w:val="002B330B"/>
    <w:rsid w:val="002B33B0"/>
    <w:rsid w:val="00301A30"/>
    <w:rsid w:val="003164A6"/>
    <w:rsid w:val="003367F6"/>
    <w:rsid w:val="003477A5"/>
    <w:rsid w:val="00352883"/>
    <w:rsid w:val="00364361"/>
    <w:rsid w:val="00367FCD"/>
    <w:rsid w:val="00396480"/>
    <w:rsid w:val="003A3935"/>
    <w:rsid w:val="003B280D"/>
    <w:rsid w:val="003D465A"/>
    <w:rsid w:val="003F4929"/>
    <w:rsid w:val="004133E3"/>
    <w:rsid w:val="004311F3"/>
    <w:rsid w:val="00470D34"/>
    <w:rsid w:val="00474D6A"/>
    <w:rsid w:val="00476DA7"/>
    <w:rsid w:val="00484E98"/>
    <w:rsid w:val="004A1390"/>
    <w:rsid w:val="004B0358"/>
    <w:rsid w:val="004C5D5B"/>
    <w:rsid w:val="004D37D3"/>
    <w:rsid w:val="004D3EA3"/>
    <w:rsid w:val="004E2264"/>
    <w:rsid w:val="004E2B4C"/>
    <w:rsid w:val="004E7E10"/>
    <w:rsid w:val="005135F8"/>
    <w:rsid w:val="0055740A"/>
    <w:rsid w:val="00561FD5"/>
    <w:rsid w:val="00562F53"/>
    <w:rsid w:val="00584FC8"/>
    <w:rsid w:val="00585912"/>
    <w:rsid w:val="00593E25"/>
    <w:rsid w:val="005948C1"/>
    <w:rsid w:val="005B03B7"/>
    <w:rsid w:val="005E2E4E"/>
    <w:rsid w:val="005E4800"/>
    <w:rsid w:val="005E4BB7"/>
    <w:rsid w:val="0062740C"/>
    <w:rsid w:val="006642E1"/>
    <w:rsid w:val="006D6DDA"/>
    <w:rsid w:val="006E46EF"/>
    <w:rsid w:val="006E70CE"/>
    <w:rsid w:val="007168F7"/>
    <w:rsid w:val="00786ED7"/>
    <w:rsid w:val="00792577"/>
    <w:rsid w:val="007A6022"/>
    <w:rsid w:val="007C602F"/>
    <w:rsid w:val="007F656B"/>
    <w:rsid w:val="008067E3"/>
    <w:rsid w:val="00826ADA"/>
    <w:rsid w:val="00830ED9"/>
    <w:rsid w:val="00834504"/>
    <w:rsid w:val="0084145F"/>
    <w:rsid w:val="0084556F"/>
    <w:rsid w:val="00852CFB"/>
    <w:rsid w:val="008557BE"/>
    <w:rsid w:val="0089502A"/>
    <w:rsid w:val="008A7414"/>
    <w:rsid w:val="008B1FE0"/>
    <w:rsid w:val="008C1654"/>
    <w:rsid w:val="0091099D"/>
    <w:rsid w:val="009160C6"/>
    <w:rsid w:val="00917DBF"/>
    <w:rsid w:val="00921733"/>
    <w:rsid w:val="0093739C"/>
    <w:rsid w:val="009518C3"/>
    <w:rsid w:val="009528F9"/>
    <w:rsid w:val="009751FD"/>
    <w:rsid w:val="00997F45"/>
    <w:rsid w:val="009C4423"/>
    <w:rsid w:val="009D4960"/>
    <w:rsid w:val="009D64A8"/>
    <w:rsid w:val="009E6215"/>
    <w:rsid w:val="009F1090"/>
    <w:rsid w:val="00A15946"/>
    <w:rsid w:val="00A17D07"/>
    <w:rsid w:val="00A4007E"/>
    <w:rsid w:val="00A43CC0"/>
    <w:rsid w:val="00AA698D"/>
    <w:rsid w:val="00AB550E"/>
    <w:rsid w:val="00AC3F6A"/>
    <w:rsid w:val="00AD137D"/>
    <w:rsid w:val="00AF7FFE"/>
    <w:rsid w:val="00B20931"/>
    <w:rsid w:val="00B23775"/>
    <w:rsid w:val="00B46216"/>
    <w:rsid w:val="00B47E12"/>
    <w:rsid w:val="00B52280"/>
    <w:rsid w:val="00B576AE"/>
    <w:rsid w:val="00B57BB9"/>
    <w:rsid w:val="00B76565"/>
    <w:rsid w:val="00B9047E"/>
    <w:rsid w:val="00BA17B7"/>
    <w:rsid w:val="00BB72CD"/>
    <w:rsid w:val="00BD47E7"/>
    <w:rsid w:val="00C04487"/>
    <w:rsid w:val="00C16500"/>
    <w:rsid w:val="00C25A41"/>
    <w:rsid w:val="00C31AB7"/>
    <w:rsid w:val="00C3433E"/>
    <w:rsid w:val="00C43A78"/>
    <w:rsid w:val="00C52C61"/>
    <w:rsid w:val="00C61116"/>
    <w:rsid w:val="00C64573"/>
    <w:rsid w:val="00C73EC5"/>
    <w:rsid w:val="00C9401B"/>
    <w:rsid w:val="00CC6925"/>
    <w:rsid w:val="00CD54E3"/>
    <w:rsid w:val="00D00365"/>
    <w:rsid w:val="00D00652"/>
    <w:rsid w:val="00D237CE"/>
    <w:rsid w:val="00D40FA5"/>
    <w:rsid w:val="00D5456B"/>
    <w:rsid w:val="00D750DD"/>
    <w:rsid w:val="00D80380"/>
    <w:rsid w:val="00D81AE5"/>
    <w:rsid w:val="00D879A3"/>
    <w:rsid w:val="00DA338B"/>
    <w:rsid w:val="00DB0504"/>
    <w:rsid w:val="00DD6D90"/>
    <w:rsid w:val="00DE0E67"/>
    <w:rsid w:val="00E13A1F"/>
    <w:rsid w:val="00E1527F"/>
    <w:rsid w:val="00E33582"/>
    <w:rsid w:val="00E34639"/>
    <w:rsid w:val="00E476E5"/>
    <w:rsid w:val="00E55E35"/>
    <w:rsid w:val="00E74E86"/>
    <w:rsid w:val="00E7553D"/>
    <w:rsid w:val="00E954CA"/>
    <w:rsid w:val="00E95CCF"/>
    <w:rsid w:val="00EB3C46"/>
    <w:rsid w:val="00EB434C"/>
    <w:rsid w:val="00ED00EC"/>
    <w:rsid w:val="00ED12ED"/>
    <w:rsid w:val="00EF7B02"/>
    <w:rsid w:val="00F10C74"/>
    <w:rsid w:val="00F163AC"/>
    <w:rsid w:val="00F20D97"/>
    <w:rsid w:val="00F56F54"/>
    <w:rsid w:val="00F9475E"/>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GridTable2-Accent4">
    <w:name w:val="Grid Table 2 Accent 4"/>
    <w:basedOn w:val="TableNormal"/>
    <w:uiPriority w:val="47"/>
    <w:rsid w:val="00E13A1F"/>
    <w:pPr>
      <w:spacing w:after="0" w:line="240" w:lineRule="auto"/>
    </w:pPr>
    <w:tblPr>
      <w:tblStyleRowBandSize w:val="1"/>
      <w:tblStyleColBandSize w:val="1"/>
      <w:tblInd w:w="0" w:type="dxa"/>
      <w:tblBorders>
        <w:top w:val="single" w:sz="2" w:space="0" w:color="F9E181" w:themeColor="accent4" w:themeTint="99"/>
        <w:bottom w:val="single" w:sz="2" w:space="0" w:color="F9E181" w:themeColor="accent4" w:themeTint="99"/>
        <w:insideH w:val="single" w:sz="2" w:space="0" w:color="F9E181" w:themeColor="accent4" w:themeTint="99"/>
        <w:insideV w:val="single" w:sz="2" w:space="0" w:color="F9E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9E181" w:themeColor="accent4" w:themeTint="99"/>
          <w:insideH w:val="nil"/>
          <w:insideV w:val="nil"/>
        </w:tcBorders>
        <w:shd w:val="clear" w:color="auto" w:fill="FFFFFF" w:themeFill="background1"/>
      </w:tcPr>
    </w:tblStylePr>
    <w:tblStylePr w:type="lastRow">
      <w:rPr>
        <w:b/>
        <w:bCs/>
      </w:rPr>
      <w:tblPr/>
      <w:tcPr>
        <w:tcBorders>
          <w:top w:val="double" w:sz="2" w:space="0" w:color="F9E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2-Accent5">
    <w:name w:val="Grid Table 2 Accent 5"/>
    <w:basedOn w:val="TableNormal"/>
    <w:uiPriority w:val="47"/>
    <w:rsid w:val="00E13A1F"/>
    <w:pPr>
      <w:spacing w:after="0" w:line="240" w:lineRule="auto"/>
    </w:pPr>
    <w:tblPr>
      <w:tblStyleRowBandSize w:val="1"/>
      <w:tblStyleColBandSize w:val="1"/>
      <w:tblInd w:w="0" w:type="dxa"/>
      <w:tblBorders>
        <w:top w:val="single" w:sz="2" w:space="0" w:color="CED5E5" w:themeColor="accent5" w:themeTint="99"/>
        <w:bottom w:val="single" w:sz="2" w:space="0" w:color="CED5E5" w:themeColor="accent5" w:themeTint="99"/>
        <w:insideH w:val="single" w:sz="2" w:space="0" w:color="CED5E5" w:themeColor="accent5" w:themeTint="99"/>
        <w:insideV w:val="single" w:sz="2" w:space="0" w:color="CED5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CED5E5" w:themeColor="accent5" w:themeTint="99"/>
          <w:insideH w:val="nil"/>
          <w:insideV w:val="nil"/>
        </w:tcBorders>
        <w:shd w:val="clear" w:color="auto" w:fill="FFFFFF" w:themeFill="background1"/>
      </w:tcPr>
    </w:tblStylePr>
    <w:tblStylePr w:type="lastRow">
      <w:rPr>
        <w:b/>
        <w:bCs/>
      </w:rPr>
      <w:tblPr/>
      <w:tcPr>
        <w:tcBorders>
          <w:top w:val="double" w:sz="2" w:space="0" w:color="CED5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1">
    <w:name w:val="Grid Table 4 Accent 1"/>
    <w:basedOn w:val="TableNormal"/>
    <w:uiPriority w:val="49"/>
    <w:rsid w:val="00E13A1F"/>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GridTable4">
    <w:name w:val="Grid Table 4"/>
    <w:basedOn w:val="TableNormal"/>
    <w:uiPriority w:val="49"/>
    <w:rsid w:val="00E13A1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6" w:themeFill="accent6" w:themeFillTint="33"/>
      </w:tcPr>
    </w:tblStylePr>
    <w:tblStylePr w:type="band1Horz">
      <w:tblPr/>
      <w:tcPr>
        <w:shd w:val="clear" w:color="auto" w:fill="E3E4E6" w:themeFill="accent6" w:themeFillTint="33"/>
      </w:tcPr>
    </w:tblStylePr>
    <w:tblStylePr w:type="neCell">
      <w:tblPr/>
      <w:tcPr>
        <w:tcBorders>
          <w:bottom w:val="single" w:sz="4" w:space="0" w:color="ADB0B5" w:themeColor="accent6" w:themeTint="99"/>
        </w:tcBorders>
      </w:tcPr>
    </w:tblStylePr>
    <w:tblStylePr w:type="nwCell">
      <w:tblPr/>
      <w:tcPr>
        <w:tcBorders>
          <w:bottom w:val="single" w:sz="4" w:space="0" w:color="ADB0B5" w:themeColor="accent6" w:themeTint="99"/>
        </w:tcBorders>
      </w:tcPr>
    </w:tblStylePr>
    <w:tblStylePr w:type="seCell">
      <w:tblPr/>
      <w:tcPr>
        <w:tcBorders>
          <w:top w:val="single" w:sz="4" w:space="0" w:color="ADB0B5" w:themeColor="accent6" w:themeTint="99"/>
        </w:tcBorders>
      </w:tcPr>
    </w:tblStylePr>
    <w:tblStylePr w:type="swCell">
      <w:tblPr/>
      <w:tcPr>
        <w:tcBorders>
          <w:top w:val="single" w:sz="4" w:space="0" w:color="ADB0B5" w:themeColor="accent6" w:themeTint="99"/>
        </w:tcBorders>
      </w:tcPr>
    </w:tblStylePr>
  </w:style>
  <w:style w:type="table" w:styleId="GridTable7Colorful-Accent4">
    <w:name w:val="Grid Table 7 Colorful Accent 4"/>
    <w:basedOn w:val="TableNormal"/>
    <w:uiPriority w:val="52"/>
    <w:rsid w:val="00E13A1F"/>
    <w:pPr>
      <w:spacing w:after="0" w:line="240" w:lineRule="auto"/>
    </w:pPr>
    <w:rPr>
      <w:color w:val="CFA70A" w:themeColor="accent4" w:themeShade="BF"/>
    </w:r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5D5" w:themeFill="accent4" w:themeFillTint="33"/>
      </w:tcPr>
    </w:tblStylePr>
    <w:tblStylePr w:type="band1Horz">
      <w:tblPr/>
      <w:tcPr>
        <w:shd w:val="clear" w:color="auto" w:fill="FDF5D5" w:themeFill="accent4" w:themeFillTint="33"/>
      </w:tcPr>
    </w:tblStylePr>
    <w:tblStylePr w:type="neCell">
      <w:tblPr/>
      <w:tcPr>
        <w:tcBorders>
          <w:bottom w:val="single" w:sz="4" w:space="0" w:color="F9E181" w:themeColor="accent4" w:themeTint="99"/>
        </w:tcBorders>
      </w:tcPr>
    </w:tblStylePr>
    <w:tblStylePr w:type="nwCell">
      <w:tblPr/>
      <w:tcPr>
        <w:tcBorders>
          <w:bottom w:val="single" w:sz="4" w:space="0" w:color="F9E181" w:themeColor="accent4" w:themeTint="99"/>
        </w:tcBorders>
      </w:tcPr>
    </w:tblStylePr>
    <w:tblStylePr w:type="seCell">
      <w:tblPr/>
      <w:tcPr>
        <w:tcBorders>
          <w:top w:val="single" w:sz="4" w:space="0" w:color="F9E181" w:themeColor="accent4" w:themeTint="99"/>
        </w:tcBorders>
      </w:tcPr>
    </w:tblStylePr>
    <w:tblStylePr w:type="swCell">
      <w:tblPr/>
      <w:tcPr>
        <w:tcBorders>
          <w:top w:val="single" w:sz="4" w:space="0" w:color="F9E181" w:themeColor="accent4" w:themeTint="99"/>
        </w:tcBorders>
      </w:tcPr>
    </w:tblStylePr>
  </w:style>
  <w:style w:type="table" w:styleId="GridTable7Colorful-Accent3">
    <w:name w:val="Grid Table 7 Colorful Accent 3"/>
    <w:basedOn w:val="TableNormal"/>
    <w:uiPriority w:val="52"/>
    <w:rsid w:val="00E13A1F"/>
    <w:pPr>
      <w:spacing w:after="0" w:line="240" w:lineRule="auto"/>
    </w:pPr>
    <w:rPr>
      <w:color w:val="852010" w:themeColor="accent3" w:themeShade="BF"/>
    </w:r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CEC7" w:themeFill="accent3" w:themeFillTint="33"/>
      </w:tcPr>
    </w:tblStylePr>
    <w:tblStylePr w:type="band1Horz">
      <w:tblPr/>
      <w:tcPr>
        <w:shd w:val="clear" w:color="auto" w:fill="F8CEC7" w:themeFill="accent3" w:themeFillTint="33"/>
      </w:tcPr>
    </w:tblStylePr>
    <w:tblStylePr w:type="neCell">
      <w:tblPr/>
      <w:tcPr>
        <w:tcBorders>
          <w:bottom w:val="single" w:sz="4" w:space="0" w:color="EA6D59" w:themeColor="accent3" w:themeTint="99"/>
        </w:tcBorders>
      </w:tcPr>
    </w:tblStylePr>
    <w:tblStylePr w:type="nwCell">
      <w:tblPr/>
      <w:tcPr>
        <w:tcBorders>
          <w:bottom w:val="single" w:sz="4" w:space="0" w:color="EA6D59" w:themeColor="accent3" w:themeTint="99"/>
        </w:tcBorders>
      </w:tcPr>
    </w:tblStylePr>
    <w:tblStylePr w:type="seCell">
      <w:tblPr/>
      <w:tcPr>
        <w:tcBorders>
          <w:top w:val="single" w:sz="4" w:space="0" w:color="EA6D59" w:themeColor="accent3" w:themeTint="99"/>
        </w:tcBorders>
      </w:tcPr>
    </w:tblStylePr>
    <w:tblStylePr w:type="swCell">
      <w:tblPr/>
      <w:tcPr>
        <w:tcBorders>
          <w:top w:val="single" w:sz="4" w:space="0" w:color="EA6D59" w:themeColor="accent3" w:themeTint="99"/>
        </w:tcBorders>
      </w:tcPr>
    </w:tblStylePr>
  </w:style>
  <w:style w:type="table" w:styleId="GridTable7Colorful-Accent2">
    <w:name w:val="Grid Table 7 Colorful Accent 2"/>
    <w:basedOn w:val="TableNormal"/>
    <w:uiPriority w:val="52"/>
    <w:rsid w:val="00E13A1F"/>
    <w:pPr>
      <w:spacing w:after="0" w:line="240" w:lineRule="auto"/>
    </w:pPr>
    <w:rPr>
      <w:color w:val="3667C3" w:themeColor="accent2" w:themeShade="BF"/>
    </w:r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F7" w:themeFill="accent2" w:themeFillTint="33"/>
      </w:tcPr>
    </w:tblStylePr>
    <w:tblStylePr w:type="band1Horz">
      <w:tblPr/>
      <w:tcPr>
        <w:shd w:val="clear" w:color="auto" w:fill="E3EAF7" w:themeFill="accent2" w:themeFillTint="33"/>
      </w:tcPr>
    </w:tblStylePr>
    <w:tblStylePr w:type="neCell">
      <w:tblPr/>
      <w:tcPr>
        <w:tcBorders>
          <w:bottom w:val="single" w:sz="4" w:space="0" w:color="ACC1E8" w:themeColor="accent2" w:themeTint="99"/>
        </w:tcBorders>
      </w:tcPr>
    </w:tblStylePr>
    <w:tblStylePr w:type="nwCell">
      <w:tblPr/>
      <w:tcPr>
        <w:tcBorders>
          <w:bottom w:val="single" w:sz="4" w:space="0" w:color="ACC1E8" w:themeColor="accent2" w:themeTint="99"/>
        </w:tcBorders>
      </w:tcPr>
    </w:tblStylePr>
    <w:tblStylePr w:type="seCell">
      <w:tblPr/>
      <w:tcPr>
        <w:tcBorders>
          <w:top w:val="single" w:sz="4" w:space="0" w:color="ACC1E8" w:themeColor="accent2" w:themeTint="99"/>
        </w:tcBorders>
      </w:tcPr>
    </w:tblStylePr>
    <w:tblStylePr w:type="swCell">
      <w:tblPr/>
      <w:tcPr>
        <w:tcBorders>
          <w:top w:val="single" w:sz="4" w:space="0" w:color="ACC1E8" w:themeColor="accent2" w:themeTint="99"/>
        </w:tcBorders>
      </w:tcPr>
    </w:tblStylePr>
  </w:style>
  <w:style w:type="table" w:styleId="GridTable7Colorful-Accent1">
    <w:name w:val="Grid Table 7 Colorful Accent 1"/>
    <w:basedOn w:val="TableNormal"/>
    <w:uiPriority w:val="52"/>
    <w:rsid w:val="00E13A1F"/>
    <w:pPr>
      <w:spacing w:after="0" w:line="240" w:lineRule="auto"/>
    </w:pPr>
    <w:rPr>
      <w:color w:val="E65B01" w:themeColor="accent1" w:themeShade="BF"/>
    </w:r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5Dark-Accent6">
    <w:name w:val="Grid Table 5 Dark Accent 6"/>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4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C8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C8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C8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C84" w:themeFill="accent6"/>
      </w:tcPr>
    </w:tblStylePr>
    <w:tblStylePr w:type="band1Vert">
      <w:tblPr/>
      <w:tcPr>
        <w:shd w:val="clear" w:color="auto" w:fill="C8CACE" w:themeFill="accent6" w:themeFillTint="66"/>
      </w:tcPr>
    </w:tblStylePr>
    <w:tblStylePr w:type="band1Horz">
      <w:tblPr/>
      <w:tcPr>
        <w:shd w:val="clear" w:color="auto" w:fill="C8CACE" w:themeFill="accent6" w:themeFillTint="66"/>
      </w:tcPr>
    </w:tblStylePr>
  </w:style>
  <w:style w:type="table" w:styleId="GridTable5Dark-Accent5">
    <w:name w:val="Grid Table 5 Dark Accent 5"/>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A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A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A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AD5" w:themeFill="accent5"/>
      </w:tcPr>
    </w:tblStylePr>
    <w:tblStylePr w:type="band1Vert">
      <w:tblPr/>
      <w:tcPr>
        <w:shd w:val="clear" w:color="auto" w:fill="DEE3EE" w:themeFill="accent5" w:themeFillTint="66"/>
      </w:tcPr>
    </w:tblStylePr>
    <w:tblStylePr w:type="band1Horz">
      <w:tblPr/>
      <w:tcPr>
        <w:shd w:val="clear" w:color="auto" w:fill="DEE3EE" w:themeFill="accent5" w:themeFillTint="66"/>
      </w:tcPr>
    </w:tblStylePr>
  </w:style>
  <w:style w:type="table" w:styleId="GridTable5Dark-Accent1">
    <w:name w:val="Grid Table 5 Dark Accent 1"/>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63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63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63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637" w:themeFill="accent1"/>
      </w:tcPr>
    </w:tblStylePr>
    <w:tblStylePr w:type="band1Vert">
      <w:tblPr/>
      <w:tcPr>
        <w:shd w:val="clear" w:color="auto" w:fill="FECEAE" w:themeFill="accent1" w:themeFillTint="66"/>
      </w:tcPr>
    </w:tblStylePr>
    <w:tblStylePr w:type="band1Horz">
      <w:tblPr/>
      <w:tcPr>
        <w:shd w:val="clear" w:color="auto" w:fill="FECEAE" w:themeFill="accent1" w:themeFillTint="66"/>
      </w:tcPr>
    </w:tblStylePr>
  </w:style>
  <w:style w:type="table" w:styleId="GridTable5Dark">
    <w:name w:val="Grid Table 5 Dark"/>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ridTable4-Accent5">
    <w:name w:val="Grid Table 4 Accent 5"/>
    <w:basedOn w:val="TableNormal"/>
    <w:uiPriority w:val="49"/>
    <w:rsid w:val="00E13A1F"/>
    <w:pPr>
      <w:spacing w:after="0" w:line="240" w:lineRule="auto"/>
    </w:p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EBAD5" w:themeColor="accent5"/>
          <w:left w:val="single" w:sz="4" w:space="0" w:color="AEBAD5" w:themeColor="accent5"/>
          <w:bottom w:val="single" w:sz="4" w:space="0" w:color="AEBAD5" w:themeColor="accent5"/>
          <w:right w:val="single" w:sz="4" w:space="0" w:color="AEBAD5" w:themeColor="accent5"/>
          <w:insideH w:val="nil"/>
          <w:insideV w:val="nil"/>
        </w:tcBorders>
        <w:shd w:val="clear" w:color="auto" w:fill="AEBAD5" w:themeFill="accent5"/>
      </w:tcPr>
    </w:tblStylePr>
    <w:tblStylePr w:type="lastRow">
      <w:rPr>
        <w:b/>
        <w:bCs/>
      </w:rPr>
      <w:tblPr/>
      <w:tcPr>
        <w:tcBorders>
          <w:top w:val="double" w:sz="4" w:space="0" w:color="AEBAD5" w:themeColor="accent5"/>
        </w:tcBorders>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4">
    <w:name w:val="Grid Table 4 Accent 4"/>
    <w:basedOn w:val="TableNormal"/>
    <w:uiPriority w:val="49"/>
    <w:rsid w:val="00E13A1F"/>
    <w:pPr>
      <w:spacing w:after="0" w:line="240" w:lineRule="auto"/>
    </w:p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4-Accent3">
    <w:name w:val="Grid Table 4 Accent 3"/>
    <w:basedOn w:val="TableNormal"/>
    <w:uiPriority w:val="49"/>
    <w:rsid w:val="00E13A1F"/>
    <w:pPr>
      <w:spacing w:after="0" w:line="240" w:lineRule="auto"/>
    </w:p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2C16" w:themeColor="accent3"/>
          <w:left w:val="single" w:sz="4" w:space="0" w:color="B32C16" w:themeColor="accent3"/>
          <w:bottom w:val="single" w:sz="4" w:space="0" w:color="B32C16" w:themeColor="accent3"/>
          <w:right w:val="single" w:sz="4" w:space="0" w:color="B32C16" w:themeColor="accent3"/>
          <w:insideH w:val="nil"/>
          <w:insideV w:val="nil"/>
        </w:tcBorders>
        <w:shd w:val="clear" w:color="auto" w:fill="B32C16" w:themeFill="accent3"/>
      </w:tcPr>
    </w:tblStylePr>
    <w:tblStylePr w:type="lastRow">
      <w:rPr>
        <w:b/>
        <w:bCs/>
      </w:rPr>
      <w:tblPr/>
      <w:tcPr>
        <w:tcBorders>
          <w:top w:val="double" w:sz="4" w:space="0" w:color="B32C16" w:themeColor="accent3"/>
        </w:tcBorders>
      </w:tcPr>
    </w:tblStylePr>
    <w:tblStylePr w:type="firstCol">
      <w:rPr>
        <w:b/>
        <w:bCs/>
      </w:rPr>
    </w:tblStylePr>
    <w:tblStylePr w:type="lastCol">
      <w:rPr>
        <w:b/>
        <w:bCs/>
      </w:rPr>
    </w:tblStylePr>
    <w:tblStylePr w:type="band1Vert">
      <w:tblPr/>
      <w:tcPr>
        <w:shd w:val="clear" w:color="auto" w:fill="F8CEC7" w:themeFill="accent3" w:themeFillTint="33"/>
      </w:tcPr>
    </w:tblStylePr>
    <w:tblStylePr w:type="band1Horz">
      <w:tblPr/>
      <w:tcPr>
        <w:shd w:val="clear" w:color="auto" w:fill="F8CEC7" w:themeFill="accent3" w:themeFillTint="33"/>
      </w:tcPr>
    </w:tblStylePr>
  </w:style>
  <w:style w:type="table" w:styleId="GridTable4-Accent2">
    <w:name w:val="Grid Table 4 Accent 2"/>
    <w:basedOn w:val="TableNormal"/>
    <w:uiPriority w:val="49"/>
    <w:rsid w:val="00E13A1F"/>
    <w:pPr>
      <w:spacing w:after="0" w:line="240" w:lineRule="auto"/>
    </w:p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98D9" w:themeColor="accent2"/>
          <w:left w:val="single" w:sz="4" w:space="0" w:color="7598D9" w:themeColor="accent2"/>
          <w:bottom w:val="single" w:sz="4" w:space="0" w:color="7598D9" w:themeColor="accent2"/>
          <w:right w:val="single" w:sz="4" w:space="0" w:color="7598D9" w:themeColor="accent2"/>
          <w:insideH w:val="nil"/>
          <w:insideV w:val="nil"/>
        </w:tcBorders>
        <w:shd w:val="clear" w:color="auto" w:fill="7598D9" w:themeFill="accent2"/>
      </w:tcPr>
    </w:tblStylePr>
    <w:tblStylePr w:type="lastRow">
      <w:rPr>
        <w:b/>
        <w:bCs/>
      </w:rPr>
      <w:tblPr/>
      <w:tcPr>
        <w:tcBorders>
          <w:top w:val="double" w:sz="4" w:space="0" w:color="7598D9" w:themeColor="accent2"/>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table" w:styleId="GridTable5Dark-Accent2">
    <w:name w:val="Grid Table 5 Dark Accent 2"/>
    <w:basedOn w:val="TableNormal"/>
    <w:uiPriority w:val="50"/>
    <w:rsid w:val="008A74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A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98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98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98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98D9" w:themeFill="accent2"/>
      </w:tcPr>
    </w:tblStylePr>
    <w:tblStylePr w:type="band1Vert">
      <w:tblPr/>
      <w:tcPr>
        <w:shd w:val="clear" w:color="auto" w:fill="C7D5EF" w:themeFill="accent2" w:themeFillTint="66"/>
      </w:tcPr>
    </w:tblStylePr>
    <w:tblStylePr w:type="band1Horz">
      <w:tblPr/>
      <w:tcPr>
        <w:shd w:val="clear" w:color="auto" w:fill="C7D5EF" w:themeFill="accent2" w:themeFillTint="66"/>
      </w:tcPr>
    </w:tblStylePr>
  </w:style>
  <w:style w:type="table" w:styleId="GridTable7Colorful-Accent5">
    <w:name w:val="Grid Table 7 Colorful Accent 5"/>
    <w:basedOn w:val="TableNormal"/>
    <w:uiPriority w:val="52"/>
    <w:rsid w:val="008A7414"/>
    <w:pPr>
      <w:spacing w:after="0" w:line="240" w:lineRule="auto"/>
    </w:pPr>
    <w:rPr>
      <w:color w:val="6D83B3" w:themeColor="accent5" w:themeShade="BF"/>
    </w:r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1F6" w:themeFill="accent5" w:themeFillTint="33"/>
      </w:tcPr>
    </w:tblStylePr>
    <w:tblStylePr w:type="band1Horz">
      <w:tblPr/>
      <w:tcPr>
        <w:shd w:val="clear" w:color="auto" w:fill="EEF1F6" w:themeFill="accent5" w:themeFillTint="33"/>
      </w:tcPr>
    </w:tblStylePr>
    <w:tblStylePr w:type="neCell">
      <w:tblPr/>
      <w:tcPr>
        <w:tcBorders>
          <w:bottom w:val="single" w:sz="4" w:space="0" w:color="CED5E5" w:themeColor="accent5" w:themeTint="99"/>
        </w:tcBorders>
      </w:tcPr>
    </w:tblStylePr>
    <w:tblStylePr w:type="nwCell">
      <w:tblPr/>
      <w:tcPr>
        <w:tcBorders>
          <w:bottom w:val="single" w:sz="4" w:space="0" w:color="CED5E5" w:themeColor="accent5" w:themeTint="99"/>
        </w:tcBorders>
      </w:tcPr>
    </w:tblStylePr>
    <w:tblStylePr w:type="seCell">
      <w:tblPr/>
      <w:tcPr>
        <w:tcBorders>
          <w:top w:val="single" w:sz="4" w:space="0" w:color="CED5E5" w:themeColor="accent5" w:themeTint="99"/>
        </w:tcBorders>
      </w:tcPr>
    </w:tblStylePr>
    <w:tblStylePr w:type="swCell">
      <w:tblPr/>
      <w:tcPr>
        <w:tcBorders>
          <w:top w:val="single" w:sz="4" w:space="0" w:color="CED5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529">
      <w:bodyDiv w:val="1"/>
      <w:marLeft w:val="0"/>
      <w:marRight w:val="0"/>
      <w:marTop w:val="0"/>
      <w:marBottom w:val="0"/>
      <w:divBdr>
        <w:top w:val="none" w:sz="0" w:space="0" w:color="auto"/>
        <w:left w:val="none" w:sz="0" w:space="0" w:color="auto"/>
        <w:bottom w:val="none" w:sz="0" w:space="0" w:color="auto"/>
        <w:right w:val="none" w:sz="0" w:space="0" w:color="auto"/>
      </w:divBdr>
    </w:div>
    <w:div w:id="181819276">
      <w:bodyDiv w:val="1"/>
      <w:marLeft w:val="0"/>
      <w:marRight w:val="0"/>
      <w:marTop w:val="0"/>
      <w:marBottom w:val="0"/>
      <w:divBdr>
        <w:top w:val="none" w:sz="0" w:space="0" w:color="auto"/>
        <w:left w:val="none" w:sz="0" w:space="0" w:color="auto"/>
        <w:bottom w:val="none" w:sz="0" w:space="0" w:color="auto"/>
        <w:right w:val="none" w:sz="0" w:space="0" w:color="auto"/>
      </w:divBdr>
    </w:div>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310407714">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469127845">
      <w:bodyDiv w:val="1"/>
      <w:marLeft w:val="0"/>
      <w:marRight w:val="0"/>
      <w:marTop w:val="0"/>
      <w:marBottom w:val="0"/>
      <w:divBdr>
        <w:top w:val="none" w:sz="0" w:space="0" w:color="auto"/>
        <w:left w:val="none" w:sz="0" w:space="0" w:color="auto"/>
        <w:bottom w:val="none" w:sz="0" w:space="0" w:color="auto"/>
        <w:right w:val="none" w:sz="0" w:space="0" w:color="auto"/>
      </w:divBdr>
    </w:div>
    <w:div w:id="692069327">
      <w:bodyDiv w:val="1"/>
      <w:marLeft w:val="0"/>
      <w:marRight w:val="0"/>
      <w:marTop w:val="0"/>
      <w:marBottom w:val="0"/>
      <w:divBdr>
        <w:top w:val="none" w:sz="0" w:space="0" w:color="auto"/>
        <w:left w:val="none" w:sz="0" w:space="0" w:color="auto"/>
        <w:bottom w:val="none" w:sz="0" w:space="0" w:color="auto"/>
        <w:right w:val="none" w:sz="0" w:space="0" w:color="auto"/>
      </w:divBdr>
    </w:div>
    <w:div w:id="716509473">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976648413">
      <w:bodyDiv w:val="1"/>
      <w:marLeft w:val="0"/>
      <w:marRight w:val="0"/>
      <w:marTop w:val="0"/>
      <w:marBottom w:val="0"/>
      <w:divBdr>
        <w:top w:val="none" w:sz="0" w:space="0" w:color="auto"/>
        <w:left w:val="none" w:sz="0" w:space="0" w:color="auto"/>
        <w:bottom w:val="none" w:sz="0" w:space="0" w:color="auto"/>
        <w:right w:val="none" w:sz="0" w:space="0" w:color="auto"/>
      </w:divBdr>
    </w:div>
    <w:div w:id="1051921682">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133449733">
      <w:bodyDiv w:val="1"/>
      <w:marLeft w:val="0"/>
      <w:marRight w:val="0"/>
      <w:marTop w:val="0"/>
      <w:marBottom w:val="0"/>
      <w:divBdr>
        <w:top w:val="none" w:sz="0" w:space="0" w:color="auto"/>
        <w:left w:val="none" w:sz="0" w:space="0" w:color="auto"/>
        <w:bottom w:val="none" w:sz="0" w:space="0" w:color="auto"/>
        <w:right w:val="none" w:sz="0" w:space="0" w:color="auto"/>
      </w:divBdr>
    </w:div>
    <w:div w:id="1448892576">
      <w:bodyDiv w:val="1"/>
      <w:marLeft w:val="0"/>
      <w:marRight w:val="0"/>
      <w:marTop w:val="0"/>
      <w:marBottom w:val="0"/>
      <w:divBdr>
        <w:top w:val="none" w:sz="0" w:space="0" w:color="auto"/>
        <w:left w:val="none" w:sz="0" w:space="0" w:color="auto"/>
        <w:bottom w:val="none" w:sz="0" w:space="0" w:color="auto"/>
        <w:right w:val="none" w:sz="0" w:space="0" w:color="auto"/>
      </w:divBdr>
    </w:div>
    <w:div w:id="1507135239">
      <w:bodyDiv w:val="1"/>
      <w:marLeft w:val="0"/>
      <w:marRight w:val="0"/>
      <w:marTop w:val="0"/>
      <w:marBottom w:val="0"/>
      <w:divBdr>
        <w:top w:val="none" w:sz="0" w:space="0" w:color="auto"/>
        <w:left w:val="none" w:sz="0" w:space="0" w:color="auto"/>
        <w:bottom w:val="none" w:sz="0" w:space="0" w:color="auto"/>
        <w:right w:val="none" w:sz="0" w:space="0" w:color="auto"/>
      </w:divBdr>
    </w:div>
    <w:div w:id="1614898287">
      <w:bodyDiv w:val="1"/>
      <w:marLeft w:val="0"/>
      <w:marRight w:val="0"/>
      <w:marTop w:val="0"/>
      <w:marBottom w:val="0"/>
      <w:divBdr>
        <w:top w:val="none" w:sz="0" w:space="0" w:color="auto"/>
        <w:left w:val="none" w:sz="0" w:space="0" w:color="auto"/>
        <w:bottom w:val="none" w:sz="0" w:space="0" w:color="auto"/>
        <w:right w:val="none" w:sz="0" w:space="0" w:color="auto"/>
      </w:divBdr>
    </w:div>
    <w:div w:id="1668249217">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 w:id="1818105754">
      <w:bodyDiv w:val="1"/>
      <w:marLeft w:val="0"/>
      <w:marRight w:val="0"/>
      <w:marTop w:val="0"/>
      <w:marBottom w:val="0"/>
      <w:divBdr>
        <w:top w:val="none" w:sz="0" w:space="0" w:color="auto"/>
        <w:left w:val="none" w:sz="0" w:space="0" w:color="auto"/>
        <w:bottom w:val="none" w:sz="0" w:space="0" w:color="auto"/>
        <w:right w:val="none" w:sz="0" w:space="0" w:color="auto"/>
      </w:divBdr>
    </w:div>
    <w:div w:id="1834444151">
      <w:bodyDiv w:val="1"/>
      <w:marLeft w:val="0"/>
      <w:marRight w:val="0"/>
      <w:marTop w:val="0"/>
      <w:marBottom w:val="0"/>
      <w:divBdr>
        <w:top w:val="none" w:sz="0" w:space="0" w:color="auto"/>
        <w:left w:val="none" w:sz="0" w:space="0" w:color="auto"/>
        <w:bottom w:val="none" w:sz="0" w:space="0" w:color="auto"/>
        <w:right w:val="none" w:sz="0" w:space="0" w:color="auto"/>
      </w:divBdr>
    </w:div>
    <w:div w:id="1842621820">
      <w:bodyDiv w:val="1"/>
      <w:marLeft w:val="0"/>
      <w:marRight w:val="0"/>
      <w:marTop w:val="0"/>
      <w:marBottom w:val="0"/>
      <w:divBdr>
        <w:top w:val="none" w:sz="0" w:space="0" w:color="auto"/>
        <w:left w:val="none" w:sz="0" w:space="0" w:color="auto"/>
        <w:bottom w:val="none" w:sz="0" w:space="0" w:color="auto"/>
        <w:right w:val="none" w:sz="0" w:space="0" w:color="auto"/>
      </w:divBdr>
    </w:div>
    <w:div w:id="20440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t>
        <a:bodyPr/>
        <a:lstStyle/>
        <a:p>
          <a:endParaRPr lang="en-US"/>
        </a:p>
      </dgm:t>
    </dgm:pt>
    <dgm:pt modelId="{379097A8-A081-B14B-9DED-35D8E6E1A20B}" type="pres">
      <dgm:prSet presAssocID="{2FC56E0D-CE1D-2146-A08A-8C641BA6DA76}" presName="descendantText" presStyleLbl="alignAcc1" presStyleIdx="1" presStyleCnt="3">
        <dgm:presLayoutVars>
          <dgm:bulletEnabled val="1"/>
        </dgm:presLayoutVars>
      </dgm:prSet>
      <dgm:spPr/>
      <dgm:t>
        <a:bodyPr/>
        <a:lstStyle/>
        <a:p>
          <a:endParaRPr lang="en-US"/>
        </a:p>
      </dgm:t>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t>
        <a:bodyPr/>
        <a:lstStyle/>
        <a:p>
          <a:endParaRPr lang="en-US"/>
        </a:p>
      </dgm:t>
    </dgm:pt>
    <dgm:pt modelId="{ECC357D7-48D4-BE4B-AE6D-CAF6C9AE7B00}" type="pres">
      <dgm:prSet presAssocID="{368E0867-2FB9-F84F-9C4F-280CB24280FB}" presName="descendantText" presStyleLbl="alignAcc1" presStyleIdx="2" presStyleCnt="3">
        <dgm:presLayoutVars>
          <dgm:bulletEnabled val="1"/>
        </dgm:presLayoutVars>
      </dgm:prSet>
      <dgm:spPr/>
      <dgm:t>
        <a:bodyPr/>
        <a:lstStyle/>
        <a:p>
          <a:endParaRPr lang="en-US"/>
        </a:p>
      </dgm:t>
    </dgm:pt>
  </dgm:ptLst>
  <dgm:cxnLst>
    <dgm:cxn modelId="{19CDC578-9A17-ED4E-B8FA-FA08C6A19518}" type="presOf" srcId="{368E0867-2FB9-F84F-9C4F-280CB24280FB}" destId="{9F5B108B-CD8F-E94D-BB83-53962EC8734D}" srcOrd="0" destOrd="0" presId="urn:microsoft.com/office/officeart/2005/8/layout/chevron2"/>
    <dgm:cxn modelId="{3D5E3BC5-8271-6541-88F3-AF65C9F1498C}" type="presOf" srcId="{983BA10D-EA23-C24B-AE8E-4FBE398C52A8}" destId="{F4E79168-5E62-F343-948A-361B9CFA604E}" srcOrd="0" destOrd="0"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583DED38-6F2C-4649-8291-6A36AA0A5D3A}" type="presOf" srcId="{C47371DE-1FD0-D144-9090-21D863CA8887}" destId="{379097A8-A081-B14B-9DED-35D8E6E1A20B}" srcOrd="0" destOrd="1" presId="urn:microsoft.com/office/officeart/2005/8/layout/chevron2"/>
    <dgm:cxn modelId="{E1325017-D3CD-FC4A-8174-81F87B9B07A9}" srcId="{2FC56E0D-CE1D-2146-A08A-8C641BA6DA76}" destId="{F3104A6C-0A41-B547-A2C2-62F5F23A0002}" srcOrd="0" destOrd="0" parTransId="{3201C8AC-FC12-8E4F-B6DD-0A37E0FCFDD7}" sibTransId="{2CDA9B45-598A-6746-A0FA-FBADE78E2143}"/>
    <dgm:cxn modelId="{9345569A-1A9D-EE4C-A94B-4CAA5FE9E066}" srcId="{983BA10D-EA23-C24B-AE8E-4FBE398C52A8}" destId="{15314362-018A-9F46-8CB9-A53CA32B539F}" srcOrd="0" destOrd="0" parTransId="{58A4E455-811E-C54F-A3F6-B8673CEB3702}" sibTransId="{C7D1237B-0FFC-8D4D-98F5-B4FA718D20A1}"/>
    <dgm:cxn modelId="{43EF36EB-0873-AC4B-A70F-90A7D6A8D2A2}" srcId="{2FC56E0D-CE1D-2146-A08A-8C641BA6DA76}" destId="{C47371DE-1FD0-D144-9090-21D863CA8887}" srcOrd="1" destOrd="0" parTransId="{47C1BB08-B1C2-BA47-87EF-D00AA340AAF6}" sibTransId="{8F9A4868-E15B-2841-B157-E854C6F30E41}"/>
    <dgm:cxn modelId="{ED900CD6-ACE1-8E44-9367-0A34A6D13906}" type="presOf" srcId="{F3104A6C-0A41-B547-A2C2-62F5F23A0002}" destId="{379097A8-A081-B14B-9DED-35D8E6E1A20B}" srcOrd="0" destOrd="0" presId="urn:microsoft.com/office/officeart/2005/8/layout/chevron2"/>
    <dgm:cxn modelId="{42A60700-F6F1-3B4E-9C97-E06E939D3D55}" type="presOf" srcId="{2FC56E0D-CE1D-2146-A08A-8C641BA6DA76}" destId="{DDEFFD2C-30EE-5F40-AED9-E3C5CD14501C}" srcOrd="0" destOrd="0" presId="urn:microsoft.com/office/officeart/2005/8/layout/chevron2"/>
    <dgm:cxn modelId="{9DF9FD4B-9BDD-0C4D-8B81-2578239DEAF8}" type="presOf" srcId="{B6C4EAE8-F053-F940-A0B5-C922542CD901}" destId="{ECC357D7-48D4-BE4B-AE6D-CAF6C9AE7B00}" srcOrd="0" destOrd="0" presId="urn:microsoft.com/office/officeart/2005/8/layout/chevron2"/>
    <dgm:cxn modelId="{3DE29967-9A9D-8D4B-A4FC-387844433241}" srcId="{983BA10D-EA23-C24B-AE8E-4FBE398C52A8}" destId="{2FC56E0D-CE1D-2146-A08A-8C641BA6DA76}" srcOrd="1" destOrd="0" parTransId="{C599D9E9-ADEE-B24F-BBCF-36C3C0986C5E}" sibTransId="{4C576595-C664-254E-8E69-5B753510F714}"/>
    <dgm:cxn modelId="{85D7307E-BED6-D345-BA0F-750FAA3930D9}" type="presOf" srcId="{15314362-018A-9F46-8CB9-A53CA32B539F}" destId="{7675ED9E-4225-4F4A-8520-FDDF5C912278}" srcOrd="0" destOrd="0" presId="urn:microsoft.com/office/officeart/2005/8/layout/chevron2"/>
    <dgm:cxn modelId="{FE384FF5-6D8C-214B-A7A8-753700CD1AC0}" srcId="{368E0867-2FB9-F84F-9C4F-280CB24280FB}" destId="{B6C4EAE8-F053-F940-A0B5-C922542CD901}" srcOrd="0" destOrd="0" parTransId="{286E7684-CEB9-BA42-B276-9797F94CAF6F}" sibTransId="{BF0C9F07-EDA2-4242-8489-A55BE54452D1}"/>
    <dgm:cxn modelId="{7E0E0BEB-83AF-5B43-B672-F2E051153CE4}" type="presParOf" srcId="{F4E79168-5E62-F343-948A-361B9CFA604E}" destId="{F37D7A41-EA1B-5242-BFCE-1E25CCCD877B}" srcOrd="0" destOrd="0" presId="urn:microsoft.com/office/officeart/2005/8/layout/chevron2"/>
    <dgm:cxn modelId="{A6CED927-3FDF-154D-B269-AA37D376F855}" type="presParOf" srcId="{F37D7A41-EA1B-5242-BFCE-1E25CCCD877B}" destId="{7675ED9E-4225-4F4A-8520-FDDF5C912278}" srcOrd="0" destOrd="0" presId="urn:microsoft.com/office/officeart/2005/8/layout/chevron2"/>
    <dgm:cxn modelId="{2511B9ED-BEC6-C24E-8C80-E991227C4C67}" type="presParOf" srcId="{F37D7A41-EA1B-5242-BFCE-1E25CCCD877B}" destId="{20CBF735-1C45-0E46-B563-9BBBBF8739E5}" srcOrd="1" destOrd="0" presId="urn:microsoft.com/office/officeart/2005/8/layout/chevron2"/>
    <dgm:cxn modelId="{A0B49C4B-57EF-FE4B-B3C7-71D83A601F40}" type="presParOf" srcId="{F4E79168-5E62-F343-948A-361B9CFA604E}" destId="{E28203AC-3B91-1641-9899-E27F37F3427C}" srcOrd="1" destOrd="0" presId="urn:microsoft.com/office/officeart/2005/8/layout/chevron2"/>
    <dgm:cxn modelId="{FD30BA92-D2BD-E84A-A768-6986BE3A7242}" type="presParOf" srcId="{F4E79168-5E62-F343-948A-361B9CFA604E}" destId="{84B9DC90-C3AC-7449-AB17-60B7E53E6C87}" srcOrd="2" destOrd="0" presId="urn:microsoft.com/office/officeart/2005/8/layout/chevron2"/>
    <dgm:cxn modelId="{ECD66451-2A99-EA40-AAEF-0D7F126F91CC}" type="presParOf" srcId="{84B9DC90-C3AC-7449-AB17-60B7E53E6C87}" destId="{DDEFFD2C-30EE-5F40-AED9-E3C5CD14501C}" srcOrd="0" destOrd="0" presId="urn:microsoft.com/office/officeart/2005/8/layout/chevron2"/>
    <dgm:cxn modelId="{4AA126DF-FD5E-5045-8DC4-66DFDC3BC814}" type="presParOf" srcId="{84B9DC90-C3AC-7449-AB17-60B7E53E6C87}" destId="{379097A8-A081-B14B-9DED-35D8E6E1A20B}" srcOrd="1" destOrd="0" presId="urn:microsoft.com/office/officeart/2005/8/layout/chevron2"/>
    <dgm:cxn modelId="{6A857C7E-80C9-804F-968D-9B7CB3F9FEEB}" type="presParOf" srcId="{F4E79168-5E62-F343-948A-361B9CFA604E}" destId="{62D0D8C0-2A46-9946-8A6F-CFDE04E2EAE6}" srcOrd="3" destOrd="0" presId="urn:microsoft.com/office/officeart/2005/8/layout/chevron2"/>
    <dgm:cxn modelId="{D13E7541-76C7-1F43-A7EC-F0E8270E5E29}" type="presParOf" srcId="{F4E79168-5E62-F343-948A-361B9CFA604E}" destId="{70996EDB-D96B-BC47-8E3F-46BB447DD59B}" srcOrd="4" destOrd="0" presId="urn:microsoft.com/office/officeart/2005/8/layout/chevron2"/>
    <dgm:cxn modelId="{292C6AB3-6D84-D349-9908-BFA980C18EA5}" type="presParOf" srcId="{70996EDB-D96B-BC47-8E3F-46BB447DD59B}" destId="{9F5B108B-CD8F-E94D-BB83-53962EC8734D}" srcOrd="0" destOrd="0" presId="urn:microsoft.com/office/officeart/2005/8/layout/chevron2"/>
    <dgm:cxn modelId="{27CEE795-5B4D-6242-BE3E-E736D2CCE874}"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55143" y="156768"/>
          <a:ext cx="1034288" cy="724001"/>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Metadata features of indexed docs</a:t>
          </a:r>
        </a:p>
      </dsp:txBody>
      <dsp:txXfrm rot="-5400000">
        <a:off x="1" y="363626"/>
        <a:ext cx="724001" cy="310287"/>
      </dsp:txXfrm>
    </dsp:sp>
    <dsp:sp modelId="{20CBF735-1C45-0E46-B563-9BBBBF8739E5}">
      <dsp:nvSpPr>
        <dsp:cNvPr id="0" name=""/>
        <dsp:cNvSpPr/>
      </dsp:nvSpPr>
      <dsp:spPr>
        <a:xfrm rot="5400000">
          <a:off x="3213874" y="-2488247"/>
          <a:ext cx="672287" cy="5652033"/>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55143" y="985469"/>
          <a:ext cx="1034288" cy="724001"/>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 object containing</a:t>
          </a:r>
          <a:r>
            <a:rPr lang="en-US" sz="700" kern="1200" baseline="0"/>
            <a:t> metadata</a:t>
          </a:r>
          <a:endParaRPr lang="en-US" sz="700" kern="1200"/>
        </a:p>
      </dsp:txBody>
      <dsp:txXfrm rot="-5400000">
        <a:off x="1" y="1192327"/>
        <a:ext cx="724001" cy="310287"/>
      </dsp:txXfrm>
    </dsp:sp>
    <dsp:sp modelId="{379097A8-A081-B14B-9DED-35D8E6E1A20B}">
      <dsp:nvSpPr>
        <dsp:cNvPr id="0" name=""/>
        <dsp:cNvSpPr/>
      </dsp:nvSpPr>
      <dsp:spPr>
        <a:xfrm rot="5400000">
          <a:off x="3213874" y="-1659547"/>
          <a:ext cx="672287" cy="5652033"/>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400" kern="1200"/>
        </a:p>
        <a:p>
          <a:pPr marL="114300" lvl="1" indent="-114300" algn="l" defTabSz="622300">
            <a:lnSpc>
              <a:spcPct val="90000"/>
            </a:lnSpc>
            <a:spcBef>
              <a:spcPct val="0"/>
            </a:spcBef>
            <a:spcAft>
              <a:spcPct val="15000"/>
            </a:spcAft>
            <a:buChar char="••"/>
          </a:pPr>
          <a:r>
            <a:rPr lang="en-US" sz="1400" kern="1200"/>
            <a:t>Process metadata of every pair these objects and create graph.</a:t>
          </a:r>
        </a:p>
      </dsp:txBody>
      <dsp:txXfrm rot="-5400000">
        <a:off x="724001" y="863144"/>
        <a:ext cx="5619215" cy="606651"/>
      </dsp:txXfrm>
    </dsp:sp>
    <dsp:sp modelId="{9F5B108B-CD8F-E94D-BB83-53962EC8734D}">
      <dsp:nvSpPr>
        <dsp:cNvPr id="0" name=""/>
        <dsp:cNvSpPr/>
      </dsp:nvSpPr>
      <dsp:spPr>
        <a:xfrm rot="5400000">
          <a:off x="-155143" y="1814169"/>
          <a:ext cx="1034288" cy="724001"/>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Calculate</a:t>
          </a:r>
          <a:r>
            <a:rPr lang="en-US" sz="700" kern="1200" baseline="0"/>
            <a:t> page rank and index it</a:t>
          </a:r>
          <a:endParaRPr lang="en-US" sz="700" kern="1200"/>
        </a:p>
      </dsp:txBody>
      <dsp:txXfrm rot="-5400000">
        <a:off x="1" y="2021027"/>
        <a:ext cx="724001" cy="310287"/>
      </dsp:txXfrm>
    </dsp:sp>
    <dsp:sp modelId="{ECC357D7-48D4-BE4B-AE6D-CAF6C9AE7B00}">
      <dsp:nvSpPr>
        <dsp:cNvPr id="0" name=""/>
        <dsp:cNvSpPr/>
      </dsp:nvSpPr>
      <dsp:spPr>
        <a:xfrm rot="5400000">
          <a:off x="3213874" y="-830846"/>
          <a:ext cx="672287" cy="5652033"/>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 apply our page rank algorithm on this resultant graph to compute the corresponding page ranks.</a:t>
          </a:r>
        </a:p>
      </dsp:txBody>
      <dsp:txXfrm rot="-5400000">
        <a:off x="724001" y="1691845"/>
        <a:ext cx="5619215" cy="60665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F94F762-2437-2C40-A570-9FF4CB3A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520</TotalTime>
  <Pages>10</Pages>
  <Words>2832</Words>
  <Characters>16148</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61</cp:revision>
  <cp:lastPrinted>2015-10-14T10:10:00Z</cp:lastPrinted>
  <dcterms:created xsi:type="dcterms:W3CDTF">2015-10-14T10:10:00Z</dcterms:created>
  <dcterms:modified xsi:type="dcterms:W3CDTF">2015-11-12T15:24:00Z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