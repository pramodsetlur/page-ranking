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B59E9" w14:textId="6C337138" w:rsidR="00DB0504" w:rsidRDefault="009751FD">
      <w:pPr>
        <w:rPr>
          <w:i/>
          <w:iCs/>
          <w:color w:val="575F6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24BEC3CD" wp14:editId="6C2ECC16">
                <wp:simplePos x="0" y="0"/>
                <wp:positionH relativeFrom="margin">
                  <wp:posOffset>0</wp:posOffset>
                </wp:positionH>
                <wp:positionV relativeFrom="margin">
                  <wp:posOffset>6743700</wp:posOffset>
                </wp:positionV>
                <wp:extent cx="4660900" cy="1717040"/>
                <wp:effectExtent l="0" t="0" r="10160" b="1016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171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03DBC493" w:rsidR="002452FC" w:rsidRDefault="000C60F3">
                            <w:pPr>
                              <w:spacing w:after="100"/>
                              <w:rPr>
                                <w:color w:val="E65B01" w:themeColor="accent1" w:themeShade="BF"/>
                                <w:sz w:val="24"/>
                                <w:szCs w:val="24"/>
                              </w:rPr>
                            </w:pPr>
                            <w:r>
                              <w:rPr>
                                <w:color w:val="E65B01" w:themeColor="accent1" w:themeShade="BF"/>
                                <w:sz w:val="24"/>
                                <w:szCs w:val="24"/>
                              </w:rPr>
                              <w:t>Sanjay Jaga</w:t>
                            </w:r>
                            <w:r w:rsidR="003164A6">
                              <w:rPr>
                                <w:color w:val="E65B01" w:themeColor="accent1" w:themeShade="BF"/>
                                <w:sz w:val="24"/>
                                <w:szCs w:val="24"/>
                              </w:rPr>
                              <w:t>d</w:t>
                            </w:r>
                            <w:r>
                              <w:rPr>
                                <w:color w:val="E65B01" w:themeColor="accent1" w:themeShade="BF"/>
                                <w:sz w:val="24"/>
                                <w:szCs w:val="24"/>
                              </w:rPr>
                              <w:t>eesh</w:t>
                            </w:r>
                          </w:p>
                          <w:p w14:paraId="178E1902" w14:textId="211100A3" w:rsidR="000C60F3" w:rsidRDefault="000C60F3">
                            <w:pPr>
                              <w:spacing w:after="100"/>
                              <w:rPr>
                                <w:color w:val="E65B01" w:themeColor="accent1" w:themeShade="BF"/>
                                <w:sz w:val="24"/>
                                <w:szCs w:val="24"/>
                              </w:rPr>
                            </w:pPr>
                            <w:r>
                              <w:rPr>
                                <w:color w:val="E65B01" w:themeColor="accent1" w:themeShade="BF"/>
                                <w:sz w:val="24"/>
                                <w:szCs w:val="24"/>
                              </w:rPr>
                              <w:t>Manohar Thagadur Nat</w:t>
                            </w:r>
                            <w:r w:rsidR="003164A6">
                              <w:rPr>
                                <w:color w:val="E65B01" w:themeColor="accent1" w:themeShade="BF"/>
                                <w:sz w:val="24"/>
                                <w:szCs w:val="24"/>
                              </w:rPr>
                              <w:t>a</w:t>
                            </w:r>
                            <w:r>
                              <w:rPr>
                                <w:color w:val="E65B01" w:themeColor="accent1" w:themeShade="BF"/>
                                <w:sz w:val="24"/>
                                <w:szCs w:val="24"/>
                              </w:rPr>
                              <w:t>raju</w:t>
                            </w:r>
                          </w:p>
                          <w:p w14:paraId="6C3E6D44" w14:textId="60AAF805" w:rsidR="000C60F3" w:rsidRDefault="000C60F3">
                            <w:pPr>
                              <w:spacing w:after="100"/>
                              <w:rPr>
                                <w:color w:val="E65B01" w:themeColor="accent1" w:themeShade="BF"/>
                                <w:sz w:val="24"/>
                                <w:szCs w:val="24"/>
                              </w:rPr>
                            </w:pPr>
                            <w:r>
                              <w:rPr>
                                <w:color w:val="E65B01" w:themeColor="accent1" w:themeShade="BF"/>
                                <w:sz w:val="24"/>
                                <w:szCs w:val="24"/>
                              </w:rPr>
                              <w:t>Soumya Gowda</w:t>
                            </w:r>
                            <w:r w:rsidR="00C3433E">
                              <w:rPr>
                                <w:color w:val="E65B01" w:themeColor="accent1" w:themeShade="BF"/>
                                <w:sz w:val="24"/>
                                <w:szCs w:val="24"/>
                              </w:rPr>
                              <w:t xml:space="preserve"> Basvana</w:t>
                            </w:r>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24BEC3CD" id="Rectangle_x0020_54" o:spid="_x0000_s1026" style="position:absolute;margin-left:0;margin-top:531pt;width:367pt;height:135.2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" o:allowincell="f" stroked="f">
                <v:textbo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03DBC493" w:rsidR="002452FC" w:rsidRDefault="000C60F3">
                      <w:pPr>
                        <w:spacing w:after="100"/>
                        <w:rPr>
                          <w:color w:val="E65B01" w:themeColor="accent1" w:themeShade="BF"/>
                          <w:sz w:val="24"/>
                          <w:szCs w:val="24"/>
                        </w:rPr>
                      </w:pPr>
                      <w:r>
                        <w:rPr>
                          <w:color w:val="E65B01" w:themeColor="accent1" w:themeShade="BF"/>
                          <w:sz w:val="24"/>
                          <w:szCs w:val="24"/>
                        </w:rPr>
                        <w:t>Sanjay Jaga</w:t>
                      </w:r>
                      <w:r w:rsidR="003164A6">
                        <w:rPr>
                          <w:color w:val="E65B01" w:themeColor="accent1" w:themeShade="BF"/>
                          <w:sz w:val="24"/>
                          <w:szCs w:val="24"/>
                        </w:rPr>
                        <w:t>d</w:t>
                      </w:r>
                      <w:r>
                        <w:rPr>
                          <w:color w:val="E65B01" w:themeColor="accent1" w:themeShade="BF"/>
                          <w:sz w:val="24"/>
                          <w:szCs w:val="24"/>
                        </w:rPr>
                        <w:t>eesh</w:t>
                      </w:r>
                    </w:p>
                    <w:p w14:paraId="178E1902" w14:textId="211100A3" w:rsidR="000C60F3" w:rsidRDefault="000C60F3">
                      <w:pPr>
                        <w:spacing w:after="100"/>
                        <w:rPr>
                          <w:color w:val="E65B01" w:themeColor="accent1" w:themeShade="BF"/>
                          <w:sz w:val="24"/>
                          <w:szCs w:val="24"/>
                        </w:rPr>
                      </w:pPr>
                      <w:r>
                        <w:rPr>
                          <w:color w:val="E65B01" w:themeColor="accent1" w:themeShade="BF"/>
                          <w:sz w:val="24"/>
                          <w:szCs w:val="24"/>
                        </w:rPr>
                        <w:t>Manohar Thagadur Nat</w:t>
                      </w:r>
                      <w:r w:rsidR="003164A6">
                        <w:rPr>
                          <w:color w:val="E65B01" w:themeColor="accent1" w:themeShade="BF"/>
                          <w:sz w:val="24"/>
                          <w:szCs w:val="24"/>
                        </w:rPr>
                        <w:t>a</w:t>
                      </w:r>
                      <w:r>
                        <w:rPr>
                          <w:color w:val="E65B01" w:themeColor="accent1" w:themeShade="BF"/>
                          <w:sz w:val="24"/>
                          <w:szCs w:val="24"/>
                        </w:rPr>
                        <w:t>raju</w:t>
                      </w:r>
                    </w:p>
                    <w:p w14:paraId="6C3E6D44" w14:textId="60AAF805" w:rsidR="000C60F3" w:rsidRDefault="000C60F3">
                      <w:pPr>
                        <w:spacing w:after="100"/>
                        <w:rPr>
                          <w:color w:val="E65B01" w:themeColor="accent1" w:themeShade="BF"/>
                          <w:sz w:val="24"/>
                          <w:szCs w:val="24"/>
                        </w:rPr>
                      </w:pPr>
                      <w:r>
                        <w:rPr>
                          <w:color w:val="E65B01" w:themeColor="accent1" w:themeShade="BF"/>
                          <w:sz w:val="24"/>
                          <w:szCs w:val="24"/>
                        </w:rPr>
                        <w:t>Soumya Gowda</w:t>
                      </w:r>
                      <w:r w:rsidR="00C3433E">
                        <w:rPr>
                          <w:color w:val="E65B01" w:themeColor="accent1" w:themeShade="BF"/>
                          <w:sz w:val="24"/>
                          <w:szCs w:val="24"/>
                        </w:rPr>
                        <w:t xml:space="preserve"> Basvana</w:t>
                      </w:r>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D00652">
            <w:rPr>
              <w:i/>
              <w:iCs/>
              <w:smallCaps/>
              <w:noProof/>
              <w:color w:val="575F6D" w:themeColor="text2"/>
              <w:spacing w:val="5"/>
              <w:sz w:val="24"/>
              <w:szCs w:val="24"/>
              <w:lang w:eastAsia="en-US"/>
            </w:rPr>
            <mc:AlternateContent>
              <mc:Choice Requires="wpg">
                <w:drawing>
                  <wp:anchor distT="0" distB="0" distL="114300" distR="114300" simplePos="0" relativeHeight="251673600" behindDoc="0" locked="0" layoutInCell="1" allowOverlap="1" wp14:anchorId="5C359184" wp14:editId="0E1C68B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8618643" id="Group_x0020_1" o:spid="_x0000_s1026" style="position:absolute;margin-left:0;margin-top:0;width:139.7pt;height:842.4pt;z-index:251673600;mso-left-percent:750;mso-position-horizontal-relative:page;mso-position-vertical:center;mso-position-vertical-relative:page;mso-left-percent:750;mso-width-relative:margin" coordsize="1774293,10698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">
                    <v:group id="Group_x0020_77" o:spid="_x0000_s1027" style="position:absolute;left:308919;width:1465374;height:10698480" coordorigin="6022,8835" coordsize="2310,16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78" o:spid="_x0000_s1028" style="position:absolute;left:6676;top:8835;width:1512;height:161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ArxAAA&#10;ANsAAAAPAAAAZHJzL2Rvd25yZXYueG1sRI9Ba8JAFITvBf/D8oTe6saUBomuoqEpvfRQFbw+ss8k&#10;mn0bdrdJ+u+7hUKPw8x8w2x2k+nEQM63lhUsFwkI4srqlmsF51P5tALhA7LGzjIp+CYPu+3sYYO5&#10;tiN/0nAMtYgQ9jkqaELocyl91ZBBv7A9cfSu1hkMUbpaaodjhJtOpkmSSYMtx4UGeyoaqu7HL6Pg&#10;Uj6nt5eifHPXi+sPbX2nD3xV6nE+7dcgAk3hP/zXftcKsgx+v8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f5gK8QAAADbAAAADwAAAAAAAAAAAAAAAACXAgAAZHJzL2Rv&#10;d25yZXYueG1sUEsFBgAAAAAEAAQA9QAAAIgDAAAAAA==&#10;" fillcolor="#feb686" stroked="f" strokecolor="#bfb675">
                        <v:fill color2="#fe8637 [3204]" rotate="t" angle="-90" focus="100%" type="gradient"/>
                      </v:rect>
                      <v:shapetype id="_x0000_t32" coordsize="21600,21600" o:spt="32" o:oned="t" path="m0,0l21600,21600e" filled="f">
                        <v:path arrowok="t" fillok="f" o:connecttype="none"/>
                        <o:lock v:ext="edit" shapetype="t"/>
                      </v:shapetype>
                      <v:shape id="AutoShape_x0020_79" o:spid="_x0000_s1029" type="#_x0000_t32" style="position:absolute;left:6359;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y/jLxAAAANsAAAAPAAAAAAAAAAAA&#10;AAAAAKECAABkcnMvZG93bnJldi54bWxQSwUGAAAAAAQABAD5AAAAkgMAAAAA&#10;" strokecolor="#feceae" strokeweight="1pt"/>
                      <v:shape id="AutoShape_x0020_80" o:spid="_x0000_s1030" type="#_x0000_t32" style="position:absolute;left:8332;top:8835;width:0;height:161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_x0020_81" o:spid="_x0000_s1031" type="#_x0000_t32" style="position:absolute;left:6587;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hadf7DAAAA2wAAAA8AAAAAAAAAAAAA&#10;AAAAoQIAAGRycy9kb3ducmV2LnhtbFBLBQYAAAAABAAEAPkAAACRAwAAAAA=&#10;" strokecolor="#feceae" strokeweight="4.5pt"/>
                      <v:shape id="AutoShape_x0020_82" o:spid="_x0000_s1032" type="#_x0000_t32" style="position:absolute;left:6022;top:8835;width:0;height:161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_x0020_83" o:spid="_x0000_s1033" style="position:absolute;top:7945394;width:1101885;height:10712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F0zGxQAA&#10;ANsAAAAPAAAAZHJzL2Rvd25yZXYueG1sRI9Pa8JAFMTvgt9heUJvurGlto2uUqT+u9W0qMdH9plE&#10;s29DdtX47V1B8DjMzG+Y0aQxpThT7QrLCvq9CARxanXBmYL/v1n3E4TzyBpLy6TgSg4m43ZrhLG2&#10;F17TOfGZCBB2MSrIva9iKV2ak0HXsxVx8Pa2NuiDrDOpa7wEuCnlaxQNpMGCw0KOFU1zSo/JySjY&#10;vq14Ot/Omq/fxebwMz+9l7tspdRLp/kegvDU+Gf40V5qBR99uH8JP0C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XTMbFAAAA2wAAAA8AAAAAAAAAAAAAAAAAlwIAAGRycy9k&#10;b3ducmV2LnhtbFBLBQYAAAAABAAEAPUAAACJAwAAAAA=&#10;" fillcolor="#fe8637 [3204]" strokecolor="#fe8637 [3204]" strokeweight="3pt">
                      <v:stroke linestyle="thinThin"/>
                    </v:oval>
                    <v:oval id="Oval_x0020_85" o:spid="_x0000_s1034" style="position:absolute;left:259492;top:9378778;width:188405;height:19240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AgmwAAA&#10;ANoAAAAPAAAAZHJzL2Rvd25yZXYueG1sRI9Bi8IwFITvC/6H8ARv27QeZKmmRYSCB0HXXTw/mmdT&#10;bF5KE2v990ZY2OMwM98wm3KynRhp8K1jBVmSgiCunW65UfD7U31+gfABWWPnmBQ8yUNZzD42mGv3&#10;4G8az6EREcI+RwUmhD6X0teGLPrE9cTRu7rBYohyaKQe8BHhtpPLNF1Jiy3HBYM97QzVt/PdKujH&#10;qzkd2+ziK6ZQHcbssJo6pRbzabsGEWgK/+G/9l4rWML7SrwBsn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VAgmwAAAANoAAAAPAAAAAAAAAAAAAAAAAJcCAABkcnMvZG93bnJl&#10;di54bWxQSwUGAAAAAAQABAD1AAAAhAMAAAAA&#10;" fillcolor="#fe8637 [3204]" strokecolor="#fe8637 [3204]" strokeweight="3pt">
                      <v:stroke linestyle="thinThin"/>
                      <v:shadow color="#1f2f3f" opacity=".5" mv:blur="0" offset="2pt,3pt"/>
                    </v:oval>
                    <w10:wrap anchorx="page" anchory="page"/>
                  </v:group>
                </w:pict>
              </mc:Fallback>
            </mc:AlternateContent>
          </w:r>
          <w:r w:rsidR="00D00652">
            <w:rPr>
              <w:i/>
              <w:iCs/>
              <w:smallCaps/>
              <w:noProof/>
              <w:color w:val="575F6D" w:themeColor="text2"/>
              <w:spacing w:val="5"/>
              <w:sz w:val="24"/>
              <w:szCs w:val="24"/>
              <w:lang w:eastAsia="en-US"/>
            </w:rPr>
            <mc:AlternateContent>
              <mc:Choice Requires="wps">
                <w:drawing>
                  <wp:anchor distT="0" distB="0" distL="114300" distR="114300" simplePos="0" relativeHeight="251672576" behindDoc="0" locked="0" layoutInCell="0" allowOverlap="1" wp14:anchorId="72EA26AB" wp14:editId="0C8B4FAF">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650A" w14:textId="71167C11" w:rsidR="00DB0504" w:rsidRDefault="000A4EE7">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E46EF">
                                      <w:rPr>
                                        <w:rFonts w:asciiTheme="majorHAnsi" w:eastAsiaTheme="majorEastAsia" w:hAnsiTheme="majorHAnsi" w:cstheme="majorBidi"/>
                                        <w:smallCaps/>
                                        <w:color w:val="244583" w:themeColor="accent2" w:themeShade="80"/>
                                        <w:spacing w:val="20"/>
                                        <w:sz w:val="56"/>
                                        <w:szCs w:val="56"/>
                                      </w:rPr>
                                      <w:t>CSCI–572 Assignment 2</w:t>
                                    </w:r>
                                  </w:sdtContent>
                                </w:sdt>
                              </w:p>
                              <w:p w14:paraId="55BBEB73" w14:textId="74C8EFBA" w:rsidR="00DB0504" w:rsidRDefault="000A4EE7">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6E46EF">
                                      <w:rPr>
                                        <w:i/>
                                        <w:iCs/>
                                        <w:color w:val="244583" w:themeColor="accent2" w:themeShade="80"/>
                                        <w:sz w:val="28"/>
                                        <w:szCs w:val="28"/>
                                      </w:rPr>
                                      <w:t>An Apache-Solr based Search Engine, Ranking Algorithms and NER for Weapons Datasets</w:t>
                                    </w:r>
                                  </w:sdtContent>
                                </w:sdt>
                              </w:p>
                              <w:p w14:paraId="25448B2C" w14:textId="77777777" w:rsidR="00DB0504" w:rsidRDefault="00DB0504">
                                <w:pPr>
                                  <w:rPr>
                                    <w:i/>
                                    <w:iCs/>
                                    <w:color w:val="244583" w:themeColor="accent2" w:themeShade="80"/>
                                    <w:sz w:val="28"/>
                                    <w:szCs w:val="28"/>
                                  </w:rPr>
                                </w:pPr>
                              </w:p>
                              <w:p w14:paraId="519BDC24" w14:textId="31023AAC" w:rsidR="00DB0504" w:rsidRPr="00B20931" w:rsidRDefault="00B76565">
                                <w:r>
                                  <w:t xml:space="preserve">We indexed all the data of our first assignment into Apache-Solr. </w:t>
                                </w:r>
                                <w:r w:rsidR="00B20931">
                                  <w:t>We implemented</w:t>
                                </w:r>
                                <w:r w:rsidR="00D750DD" w:rsidRPr="00B20931">
                                  <w:rPr>
                                    <w:i/>
                                  </w:rPr>
                                  <w:t xml:space="preserve"> Cont</w:t>
                                </w:r>
                                <w:r w:rsidR="00B20931" w:rsidRPr="00B20931">
                                  <w:rPr>
                                    <w:i/>
                                  </w:rPr>
                                  <w:t>ent-B</w:t>
                                </w:r>
                                <w:r w:rsidR="00D750DD" w:rsidRPr="00B20931">
                                  <w:rPr>
                                    <w:i/>
                                  </w:rPr>
                                  <w:t>ased and</w:t>
                                </w:r>
                                <w:r w:rsidR="00B20931">
                                  <w:rPr>
                                    <w:i/>
                                  </w:rPr>
                                  <w:t xml:space="preserve"> Link-Based </w:t>
                                </w:r>
                                <w:r w:rsidR="00B20931">
                                  <w:t>for retrieval of results from the index.</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2EA26AB" id="Rectangle_x0020_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" o:allowincell="f" filled="f" stroked="f">
                    <v:textbox>
                      <w:txbxContent>
                        <w:p w14:paraId="2B07650A" w14:textId="71167C11" w:rsidR="00DB0504" w:rsidRDefault="000A4EE7">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6E46EF">
                                <w:rPr>
                                  <w:rFonts w:asciiTheme="majorHAnsi" w:eastAsiaTheme="majorEastAsia" w:hAnsiTheme="majorHAnsi" w:cstheme="majorBidi"/>
                                  <w:smallCaps/>
                                  <w:color w:val="244583" w:themeColor="accent2" w:themeShade="80"/>
                                  <w:spacing w:val="20"/>
                                  <w:sz w:val="56"/>
                                  <w:szCs w:val="56"/>
                                </w:rPr>
                                <w:t>CSCI–572 Assignment 2</w:t>
                              </w:r>
                            </w:sdtContent>
                          </w:sdt>
                        </w:p>
                        <w:p w14:paraId="55BBEB73" w14:textId="74C8EFBA" w:rsidR="00DB0504" w:rsidRDefault="000A4EE7">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6E46EF">
                                <w:rPr>
                                  <w:i/>
                                  <w:iCs/>
                                  <w:color w:val="244583" w:themeColor="accent2" w:themeShade="80"/>
                                  <w:sz w:val="28"/>
                                  <w:szCs w:val="28"/>
                                </w:rPr>
                                <w:t>An Apache-Solr based Search Engine, Ranking Algorithms and NER for Weapons Datasets</w:t>
                              </w:r>
                            </w:sdtContent>
                          </w:sdt>
                        </w:p>
                        <w:p w14:paraId="25448B2C" w14:textId="77777777" w:rsidR="00DB0504" w:rsidRDefault="00DB0504">
                          <w:pPr>
                            <w:rPr>
                              <w:i/>
                              <w:iCs/>
                              <w:color w:val="244583" w:themeColor="accent2" w:themeShade="80"/>
                              <w:sz w:val="28"/>
                              <w:szCs w:val="28"/>
                            </w:rPr>
                          </w:pPr>
                        </w:p>
                        <w:p w14:paraId="519BDC24" w14:textId="31023AAC" w:rsidR="00DB0504" w:rsidRPr="00B20931" w:rsidRDefault="00B76565">
                          <w:r>
                            <w:t xml:space="preserve">We indexed all the data of our first assignment into Apache-Solr. </w:t>
                          </w:r>
                          <w:r w:rsidR="00B20931">
                            <w:t>We implemented</w:t>
                          </w:r>
                          <w:r w:rsidR="00D750DD" w:rsidRPr="00B20931">
                            <w:rPr>
                              <w:i/>
                            </w:rPr>
                            <w:t xml:space="preserve"> Cont</w:t>
                          </w:r>
                          <w:r w:rsidR="00B20931" w:rsidRPr="00B20931">
                            <w:rPr>
                              <w:i/>
                            </w:rPr>
                            <w:t>ent-B</w:t>
                          </w:r>
                          <w:r w:rsidR="00D750DD" w:rsidRPr="00B20931">
                            <w:rPr>
                              <w:i/>
                            </w:rPr>
                            <w:t>ased and</w:t>
                          </w:r>
                          <w:r w:rsidR="00B20931">
                            <w:rPr>
                              <w:i/>
                            </w:rPr>
                            <w:t xml:space="preserve"> Link-Based </w:t>
                          </w:r>
                          <w:r w:rsidR="00B20931">
                            <w:t>for retrieval of results from the index.</w:t>
                          </w:r>
                        </w:p>
                      </w:txbxContent>
                    </v:textbox>
                    <w10:wrap anchorx="margin" anchory="page"/>
                  </v:rect>
                </w:pict>
              </mc:Fallback>
            </mc:AlternateContent>
          </w:r>
          <w:r w:rsidR="00D00652">
            <w:rPr>
              <w:i/>
              <w:iCs/>
              <w:smallCaps/>
              <w:color w:val="575F6D" w:themeColor="text2"/>
              <w:spacing w:val="5"/>
              <w:sz w:val="24"/>
              <w:szCs w:val="24"/>
            </w:rPr>
            <w:br w:type="page"/>
          </w:r>
        </w:sdtContent>
      </w:sdt>
    </w:p>
    <w:p w14:paraId="5541542D" w14:textId="2504C6D9" w:rsidR="00DB0504" w:rsidRPr="00CD54E3" w:rsidRDefault="000A4EE7" w:rsidP="00CD54E3">
      <w:pPr>
        <w:pStyle w:val="Title"/>
        <w:rPr>
          <w:szCs w:val="52"/>
        </w:rPr>
      </w:pPr>
      <w:sdt>
        <w:sdtPr>
          <w:rPr>
            <w:rFonts w:asciiTheme="minorHAnsi" w:eastAsiaTheme="minorEastAsia" w:hAnsiTheme="minorHAnsi" w:cstheme="minorBidi"/>
            <w:smallCaps w:val="0"/>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6E46EF">
            <w:rPr>
              <w:rFonts w:asciiTheme="minorHAnsi" w:eastAsiaTheme="minorEastAsia" w:hAnsiTheme="minorHAnsi" w:cstheme="minorBidi"/>
              <w:smallCaps w:val="0"/>
              <w:spacing w:val="0"/>
            </w:rPr>
            <w:t>CSCI–572 Assignment 2</w:t>
          </w:r>
        </w:sdtContent>
      </w:sdt>
      <w:r w:rsidR="00D00652">
        <w:rPr>
          <w:noProof/>
          <w:szCs w:val="52"/>
          <w:lang w:eastAsia="en-US"/>
        </w:rPr>
        <mc:AlternateContent>
          <mc:Choice Requires="wpg">
            <w:drawing>
              <wp:anchor distT="0" distB="0" distL="114300" distR="114300" simplePos="0" relativeHeight="251646976" behindDoc="0" locked="0" layoutInCell="1" allowOverlap="1" wp14:anchorId="18E4D276" wp14:editId="1D6AAFB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AB46E8" id="Group_x0020_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RSR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JcDUUkdBAAAKgsAAA4AAAAAAAAAAAAAAAAALAIAAGRycy9lMm9Eb2MueG1sUEsBAi0AFAAG&#10;AAgAAAAhAJD8SdLcAAAACQEAAA8AAAAAAAAAAAAAAAAAdQYAAGRycy9kb3ducmV2LnhtbFBLBQYA&#10;AAAABAAEAPMAAAB+BwAAAAA=&#10;">
                <v:oval id="Oval_x0020_6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UE5wgAA&#10;ANsAAAAPAAAAZHJzL2Rvd25yZXYueG1sRI/RagIxFETfC/5DuELfaqLColujSKFQKLR09QMum9vN&#10;4uZmTVKNf28KhT4OM3OG2eyyG8SFQuw9a5jPFAji1pueOw3Hw+vTCkRMyAYHz6ThRhF228nDBmvj&#10;r/xFlyZ1okA41qjBpjTWUsbWksM48yNx8b59cJiKDJ00Aa8F7ga5UKqSDnsuCxZHerHUnpofp2Gv&#10;mvXH6qzeMSyP64Wt8iedstaP07x/BpEop//wX/vNaKi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aRQTnCAAAA2wAAAA8AAAAAAAAAAAAAAAAAlwIAAGRycy9kb3du&#10;cmV2LnhtbFBLBQYAAAAABAAEAPUAAACGAwAAAAA=&#10;" fillcolor="#fe8637" strokecolor="#fe8637" strokeweight="3pt">
                  <v:stroke linestyle="thinThin"/>
                  <v:shadow color="#1f2f3f" opacity=".5" mv:blur="0" offset="2pt,3pt"/>
                </v:oval>
                <v:rect id="Rectangle_x0020_6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YJhxQAA&#10;ANsAAAAPAAAAZHJzL2Rvd25yZXYueG1sRI9Ba8JAFITvBf/D8oReSt1YRCTNRkSQhiJIE+v5kX1N&#10;gtm3MbtN0n/fLRQ8DjPzDZNsJ9OKgXrXWFawXEQgiEurG64UnIvD8waE88gaW8uk4IccbNPZQ4Kx&#10;tiN/0JD7SgQIuxgV1N53sZSurMmgW9iOOHhftjfog+wrqXscA9y08iWK1tJgw2Ghxo72NZXX/Nso&#10;GMvTcCmOb/L0dMks37LbPv98V+pxPu1eQXia/D383860gvUK/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xgmH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8000" behindDoc="0" locked="0" layoutInCell="1" allowOverlap="1" wp14:anchorId="20E3D7D3" wp14:editId="5FDB730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E99FEE" id="Group_x0020_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sUB0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DYP7FAdBAAAKgsAAA4AAAAAAAAAAAAAAAAALAIAAGRycy9lMm9Eb2MueG1sUEsBAi0AFAAG&#10;AAgAAAAhAJD8SdLcAAAACQEAAA8AAAAAAAAAAAAAAAAAdQYAAGRycy9kb3ducmV2LnhtbFBLBQYA&#10;AAAABAAEAPMAAAB+BwAAAAA=&#10;">
                <v:oval id="Oval_x0020_6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99OvwAA&#10;ANsAAAAPAAAAZHJzL2Rvd25yZXYueG1sRE/NagIxEL4XfIcwgreaaGHRrVGkUBAKLV19gGEz3Sxu&#10;JmsSNb59cyj0+PH9b3bZDeJGIfaeNSzmCgRx603PnYbT8f15BSImZIODZ9LwoAi77eRpg7Xxd/6m&#10;W5M6UUI41qjBpjTWUsbWksM49yNx4X58cJgKDJ00Ae8l3A1yqVQlHfZcGiyO9GapPTdXp2GvmvXn&#10;6qI+MLyc1ktb5S86Z61n07x/BZEop3/xn/tgNFRlfflSfoD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ZD306/AAAA2wAAAA8AAAAAAAAAAAAAAAAAlwIAAGRycy9kb3ducmV2&#10;LnhtbFBLBQYAAAAABAAEAPUAAACDAwAAAAA=&#10;" fillcolor="#fe8637" strokecolor="#fe8637" strokeweight="3pt">
                  <v:stroke linestyle="thinThin"/>
                  <v:shadow color="#1f2f3f" opacity=".5" mv:blur="0" offset="2pt,3pt"/>
                </v:oval>
                <v:rect id="Rectangle_x0020_6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iH5xAAA&#10;ANsAAAAPAAAAZHJzL2Rvd25yZXYueG1sRI9Ba4NAFITvhfyH5QVyKc2aHEIx2YQihEgphGri+eG+&#10;qtR9q+5W7b/vFgo9DjPzDXM4zaYVIw2usaxgs45AEJdWN1wpuOXnp2cQziNrbC2Tgm9ycDouHg4Y&#10;azvxO42Zr0SAsItRQe19F0vpypoMurXtiIP3YQeDPsihknrAKcBNK7dRtJMGGw4LNXaU1FR+Zl9G&#10;wVRexyJ/u8jrY5Fa7tM+ye6vSq2W88sehKfZ/4f/2qlWsNvA75fwA+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h+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9024" behindDoc="0" locked="0" layoutInCell="1" allowOverlap="1" wp14:anchorId="00D97273" wp14:editId="3108462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9415DB" id="Group_x0020_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u8yP&#10;SBYEAAAqCwAADgAAAAAAAAAAAAAAAAAsAgAAZHJzL2Uyb0RvYy54bWxQSwECLQAUAAYACAAAACEA&#10;kPxJ0twAAAAJAQAADwAAAAAAAAAAAAAAAABuBgAAZHJzL2Rvd25yZXYueG1sUEsFBgAAAAAEAAQA&#10;8wAAAHcHAAAAAA==&#10;">
                <v:oval id="Oval_x0020_5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o2HwwAA&#10;ANsAAAAPAAAAZHJzL2Rvd25yZXYueG1sRI/RagIxFETfC/2HcAt9q0ktWt0aRQqFgqB06wdcNreb&#10;xc3NNkk1/XsjCD4OM3OGWayy68WRQuw8a3geKRDEjTcdtxr23x9PMxAxIRvsPZOGf4qwWt7fLbAy&#10;/sRfdKxTKwqEY4UabEpDJWVsLDmMIz8QF+/HB4epyNBKE/BU4K6XY6Wm0mHHZcHiQO+WmkP95zSs&#10;VT3fzn7VBsPLfj6207yjQ9b68SGv30AkyukWvrY/jYbJK1y+lB8gl2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xo2HwwAAANsAAAAPAAAAAAAAAAAAAAAAAJcCAABkcnMvZG93&#10;bnJldi54bWxQSwUGAAAAAAQABAD1AAAAhwMAAAAA&#10;" fillcolor="#fe8637" strokecolor="#fe8637" strokeweight="3pt">
                  <v:stroke linestyle="thinThin"/>
                  <v:shadow color="#1f2f3f" opacity=".5" mv:blur="0" offset="2pt,3pt"/>
                </v:oval>
                <v:rect id="Rectangle_x0020_5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ELZwgAA&#10;ANsAAAAPAAAAZHJzL2Rvd25yZXYueG1sRE9Na4NAEL0H+h+WKeQS4ppCSzCuUgIlEgqhps15cKcq&#10;dWeNu1X777uHQI6P953ms+nESINrLSvYRDEI4srqlmsFn+e39RaE88gaO8uk4I8c5NnDIsVE24k/&#10;aCx9LUIIuwQVNN73iZSuasigi2xPHLhvOxj0AQ611ANOIdx08imOX6TBlkNDgz3tG6p+yl+jYKpO&#10;4+X8fpCn1aWwfC2u+/LrqNTycX7dgfA0+7v45i60gucwN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QQtn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0048" behindDoc="0" locked="0" layoutInCell="1" allowOverlap="1" wp14:anchorId="2577E544" wp14:editId="03A32F4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06E4F3" id="Group_x0020_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1Nn8&#10;hRYEAAAqCwAADgAAAAAAAAAAAAAAAAAsAgAAZHJzL2Uyb0RvYy54bWxQSwECLQAUAAYACAAAACEA&#10;kPxJ0twAAAAJAQAADwAAAAAAAAAAAAAAAABuBgAAZHJzL2Rvd25yZXYueG1sUEsFBgAAAAAEAAQA&#10;8wAAAHcHAAAAAA==&#10;">
                <v:oval id="Oval_x0020_5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BPwwwAA&#10;ANsAAAAPAAAAZHJzL2Rvd25yZXYueG1sRI/RagIxFETfC/2HcIW+1URtRbdGkYJQKLR06wdcNreb&#10;xc3NNkk1/r0pCD4OM3OGWW2y68WRQuw8a5iMFQjixpuOWw37793jAkRMyAZ7z6ThTBE26/u7FVbG&#10;n/iLjnVqRYFwrFCDTWmopIyNJYdx7Afi4v344DAVGVppAp4K3PVyqtRcOuy4LFgc6NVSc6j/nIat&#10;qpcfi1/1jmG2X07tPH/SIWv9MMrbFxCJcrqFr+03o+H5C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FBPwwwAAANsAAAAPAAAAAAAAAAAAAAAAAJcCAABkcnMvZG93&#10;bnJldi54bWxQSwUGAAAAAAQABAD1AAAAhwMAAAAA&#10;" fillcolor="#fe8637" strokecolor="#fe8637" strokeweight="3pt">
                  <v:stroke linestyle="thinThin"/>
                  <v:shadow color="#1f2f3f" opacity=".5" mv:blur="0" offset="2pt,3pt"/>
                </v:oval>
                <v:rect id="Rectangle_x0020_5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e1HxQAA&#10;ANsAAAAPAAAAZHJzL2Rvd25yZXYueG1sRI9Ba8JAFITvBf/D8oReSt1YsE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R7Uf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1072" behindDoc="0" locked="0" layoutInCell="1" allowOverlap="1" wp14:anchorId="265A1A51" wp14:editId="69B04AE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7C4C5D" id="Group_x0020_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3Q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xHQM9AesiRuRbBHMiZxiYDm1sx3o8fhI0Qhne8/E3C9uLlvp431hjtpx94Bf7I&#10;QXFDzrEWvXYBYaOjycHjOQf0qFAJi1GYxCFAKWHrNDY5KltIpD7luXEUYATbXhinS5vBst2dzsNp&#10;e1gPNEKS2WsN1BM0HRfUm3yiVH4dpfctGanJlNR0zZR6M6XvHwhDkW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H7MBGXO/vLHTKU4CrHCggxw42yen8YRde0cJPtjoGvQJfqztSxbiuLCnCftOG/Egl/Fomf&#10;4G0FEsAoivx/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P8cLdDwQAACoL&#10;AAAOAAAAAAAAAAAAAAAAACwCAABkcnMvZTJvRG9jLnhtbFBLAQItABQABgAIAAAAIQCQ/EnS3AAA&#10;AAkBAAAPAAAAAAAAAAAAAAAAAGcGAABkcnMvZG93bnJldi54bWxQSwUGAAAAAAQABADzAAAAcAcA&#10;AAAA&#10;">
                <v:oval id="Oval_x0020_5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7BowgAA&#10;ANsAAAAPAAAAZHJzL2Rvd25yZXYueG1sRI/RagIxFETfBf8hXKFvmmip6GoUKRQKhRa3fsBlc7tZ&#10;3NysSarp3zeFgo/DzJxhtvvsenGlEDvPGuYzBYK48abjVsPp82W6AhETssHeM2n4oQj73Xi0xcr4&#10;Gx/pWqdWFAjHCjXYlIZKythYchhnfiAu3pcPDlORoZUm4K3AXS8XSi2lw47LgsWBni015/rbaTio&#10;ev2+uqg3DI+n9cIu8weds9YPk3zYgEiU0z383341Gp7m8Pel/A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jsGjCAAAA2wAAAA8AAAAAAAAAAAAAAAAAlwIAAGRycy9kb3du&#10;cmV2LnhtbFBLBQYAAAAABAAEAPUAAACGAwAAAAA=&#10;" fillcolor="#fe8637" strokecolor="#fe8637" strokeweight="3pt">
                  <v:stroke linestyle="thinThin"/>
                  <v:shadow color="#1f2f3f" opacity=".5" mv:blur="0" offset="2pt,3pt"/>
                </v:oval>
                <v:rect id="Rectangle_x0020_5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UzxAAA&#10;ANsAAAAPAAAAZHJzL2Rvd25yZXYueG1sRI9Ba8JAFITvhf6H5RW8FN1UaC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h1M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2096" behindDoc="0" locked="0" layoutInCell="1" allowOverlap="1" wp14:anchorId="2B35C42A" wp14:editId="48B34B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154AF7" id="Group_x0020_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A&#10;PALdGAQAACoLAAAOAAAAAAAAAAAAAAAAACwCAABkcnMvZTJvRG9jLnhtbFBLAQItABQABgAIAAAA&#10;IQCQ/EnS3AAAAAkBAAAPAAAAAAAAAAAAAAAAAHAGAABkcnMvZG93bnJldi54bWxQSwUGAAAAAAQA&#10;BADzAAAAeQcAAAAA&#10;">
                <v:oval id="Oval_x0020_4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I8ovwAA&#10;ANsAAAAPAAAAZHJzL2Rvd25yZXYueG1sRE/NagIxEL4X+g5hCr3VRCuiq1GkUCgUFFcfYNiMm8XN&#10;ZJukmr59cxA8fnz/q012vbhSiJ1nDeORAkHceNNxq+F0/Hybg4gJ2WDvmTT8UYTN+vlphZXxNz7Q&#10;tU6tKCEcK9RgUxoqKWNjyWEc+YG4cGcfHKYCQytNwFsJd72cKDWTDjsuDRYH+rDUXOpfp2Gr6sVu&#10;/qO+MbyfFhM7y3u6ZK1fX/J2CSJRTg/x3f1lNEzL2PKl/AC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OAjyi/AAAA2wAAAA8AAAAAAAAAAAAAAAAAlwIAAGRycy9kb3ducmV2&#10;LnhtbFBLBQYAAAAABAAEAPUAAACDAwAAAAA=&#10;" fillcolor="#fe8637" strokecolor="#fe8637" strokeweight="3pt">
                  <v:stroke linestyle="thinThin"/>
                  <v:shadow color="#1f2f3f" opacity=".5" mv:blur="0" offset="2pt,3pt"/>
                </v:oval>
                <v:rect id="Rectangle_x0020_4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XGfxAAA&#10;ANsAAAAPAAAAZHJzL2Rvd25yZXYueG1sRI9Ba8JAFITvBf/D8gQvohulFE1dRQQxSEGM1vMj+5qE&#10;Zt/G7Jqk/75bEHocZuYbZrXpTSVaalxpWcFsGoEgzqwuOVdwvewnCxDOI2usLJOCH3KwWQ9eVhhr&#10;2/GZ2tTnIkDYxaig8L6OpXRZQQbd1NbEwfuyjUEfZJNL3WAX4KaS8yh6kwZLDgsF1rQrKPtOH0ZB&#10;l53a2+XjIE/jW2L5ntx36edRqdGw376D8NT7//CznWgFr0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Vxn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3120" behindDoc="0" locked="0" layoutInCell="1" allowOverlap="1" wp14:anchorId="215FDD6C" wp14:editId="75BE44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8D26F2" id="Group_x0020_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EtCQb4dBAAAKgsAAA4AAAAAAAAAAAAAAAAALAIAAGRycy9lMm9Eb2MueG1sUEsBAi0AFAAG&#10;AAgAAAAhAJD8SdLcAAAACQEAAA8AAAAAAAAAAAAAAAAAdQYAAGRycy9kb3ducmV2LnhtbFBLBQYA&#10;AAAABAAEAPMAAAB+BwAAAAA=&#10;">
                <v:oval id="Oval_x0020_4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SC2wwAA&#10;ANsAAAAPAAAAZHJzL2Rvd25yZXYueG1sRI/RagIxFETfC/2HcIW+1URtRbdGkYJQKLR06wdcNreb&#10;xc3NNkk1/r0pCD4OM3OGWW2y68WRQuw8a5iMFQjixpuOWw37793jAkRMyAZ7z6ThTBE26/u7FVbG&#10;n/iLjnVqRYFwrFCDTWmopIyNJYdx7Afi4v344DAVGVppAp4K3PVyqtRcOuy4LFgc6NVSc6j/nIat&#10;qpcfi1/1jmG2X07tPH/SIWv9MMrbFxCJcrqFr+03o+HpG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SC2wwAAANsAAAAPAAAAAAAAAAAAAAAAAJcCAABkcnMvZG93&#10;bnJldi54bWxQSwUGAAAAAAQABAD1AAAAhwMAAAAA&#10;" fillcolor="#fe8637" strokecolor="#fe8637" strokeweight="3pt">
                  <v:stroke linestyle="thinThin"/>
                  <v:shadow color="#1f2f3f" opacity=".5" mv:blur="0" offset="2pt,3pt"/>
                </v:oval>
                <v:rect id="Rectangle_x0020_4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uXtxQAA&#10;ANsAAAAPAAAAZHJzL2Rvd25yZXYueG1sRI9Ba8JAFITvBf/D8oReSt1YRC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a5e3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4144" behindDoc="0" locked="0" layoutInCell="1" allowOverlap="1" wp14:anchorId="1F572BFC" wp14:editId="6E3F26A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095C5D" id="Group_x0020_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WHbBg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7&#10;JYdsGAQAACoLAAAOAAAAAAAAAAAAAAAAACwCAABkcnMvZTJvRG9jLnhtbFBLAQItABQABgAIAAAA&#10;IQCQ/EnS3AAAAAkBAAAPAAAAAAAAAAAAAAAAAHAGAABkcnMvZG93bnJldi54bWxQSwUGAAAAAAQA&#10;BADzAAAAeQcAAAAA&#10;">
                <v:oval id="Oval_x0020_4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LjCwwAA&#10;ANsAAAAPAAAAZHJzL2Rvd25yZXYueG1sRI/RagIxFETfC/5DuELfauK2iK5GkUKhUGjp6gdcNtfN&#10;4uZmTVJN/74pFPo4zMwZZrPLbhBXCrH3rGE+UyCIW2967jQcDy8PSxAxIRscPJOGb4qw207uNlgb&#10;f+NPujapEwXCsUYNNqWxljK2lhzGmR+Ji3fywWEqMnTSBLwVuBtkpdRCOuy5LFgc6dlSe26+nIa9&#10;albvy4t6w/B4XFV2kT/onLW+n+b9GkSinP7Df+1Xo+Gp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LjCwwAAANsAAAAPAAAAAAAAAAAAAAAAAJcCAABkcnMvZG93&#10;bnJldi54bWxQSwUGAAAAAAQABAD1AAAAhwMAAAAA&#10;" fillcolor="#fe8637" strokecolor="#fe8637" strokeweight="3pt">
                  <v:stroke linestyle="thinThin"/>
                  <v:shadow color="#1f2f3f" opacity=".5" mv:blur="0" offset="2pt,3pt"/>
                </v:oval>
                <v:rect id="Rectangle_x0020_4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UZ1xAAA&#10;ANsAAAAPAAAAZHJzL2Rvd25yZXYueG1sRI9Ba8JAFITvBf/D8gQvohttEUldRQQxSEGM1vMj+5qE&#10;Zt/G7Jqk/75bEHocZuYbZrXpTSVaalxpWcFsGoEgzqwuOVdwvewnSxDOI2usLJOCH3KwWQ9eVhhr&#10;2/GZ2tTnIkDYxaig8L6OpXRZQQbd1NbEwfuyjUEfZJNL3WAX4KaS8yhaSIMlh4UCa9oVlH2nD6Og&#10;y07t7fJxkKfxLbF8T+679POo1GjYb99BeOr9f/jZTrSCt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1Gd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5168" behindDoc="0" locked="0" layoutInCell="1" allowOverlap="1" wp14:anchorId="07BAD925" wp14:editId="262919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9BEAFC" id="Group_x0020_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ClPQZSHgQAACoLAAAOAAAAAAAAAAAAAAAAACwCAABkcnMvZTJvRG9jLnhtbFBLAQItABQA&#10;BgAIAAAAIQCQ/EnS3AAAAAkBAAAPAAAAAAAAAAAAAAAAAHYGAABkcnMvZG93bnJldi54bWxQSwUG&#10;AAAAAAQABADzAAAAfwcAAAAA&#10;">
                <v:oval id="Oval_x0020_3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lnOwgAA&#10;ANsAAAAPAAAAZHJzL2Rvd25yZXYueG1sRI/RagIxFETfC/2HcIW+1UQFcVejSKFQKLR09QMum+tm&#10;cXOzTVKNf28KhT4OM3OG2eyyG8SFQuw9a5hNFQji1pueOw3Hw+vzCkRMyAYHz6ThRhF228eHDdbG&#10;X/mLLk3qRIFwrFGDTWmspYytJYdx6kfi4p18cJiKDJ00Aa8F7gY5V2opHfZcFiyO9GKpPTc/TsNe&#10;NdXH6lu9Y1gcq7ld5k86Z62fJnm/BpEop//wX/vNaFhU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KWc7CAAAA2wAAAA8AAAAAAAAAAAAAAAAAlwIAAGRycy9kb3du&#10;cmV2LnhtbFBLBQYAAAAABAAEAPUAAACGAwAAAAA=&#10;" fillcolor="#fe8637" strokecolor="#fe8637" strokeweight="3pt">
                  <v:stroke linestyle="thinThin"/>
                  <v:shadow color="#1f2f3f" opacity=".5" mv:blur="0" offset="2pt,3pt"/>
                </v:oval>
                <v:rect id="Rectangle_x0020_4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9gCwgAA&#10;ANsAAAAPAAAAZHJzL2Rvd25yZXYueG1sRE9Na4NAEL0H+h+WKeQS4ppSSjCuUgIlEgqhps15cKcq&#10;dWeNu1X777uHQI6P953ms+nESINrLSvYRDEI4srqlmsFn+e39RaE88gaO8uk4I8c5NnDIsVE24k/&#10;aCx9LUIIuwQVNN73iZSuasigi2xPHLhvOxj0AQ611ANOIdx08imOX6TBlkNDgz3tG6p+yl+jYKpO&#10;4+X8fpCn1aWwfC2u+/LrqNTycX7dgfA0+7v45i60guewP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2A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6192" behindDoc="0" locked="0" layoutInCell="1" allowOverlap="1" wp14:anchorId="11BCE6BC" wp14:editId="16EC778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142B1B" id="Group_x0020_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0rRs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">
                <v:oval id="Oval_x0020_3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c28wgAA&#10;ANsAAAAPAAAAZHJzL2Rvd25yZXYueG1sRI/RagIxFETfC/5DuELfaqLColujSKFQKLR09QMum9vN&#10;4uZmTVKNf28KhT4OM3OG2eyyG8SFQuw9a5jPFAji1pueOw3Hw+vTCkRMyAYHz6ThRhF228nDBmvj&#10;r/xFlyZ1okA41qjBpjTWUsbWksM48yNx8b59cJiKDJ00Aa8F7ga5UKqSDnsuCxZHerHUnpofp2Gv&#10;mvXH6qzeMSyP64Wt8iedstaP07x/BpEop//wX/vNaFh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VzbzCAAAA2wAAAA8AAAAAAAAAAAAAAAAAlwIAAGRycy9kb3du&#10;cmV2LnhtbFBLBQYAAAAABAAEAPUAAACGAwAAAAA=&#10;" fillcolor="#fe8637" strokecolor="#fe8637" strokeweight="3pt">
                  <v:stroke linestyle="thinThin"/>
                  <v:shadow color="#1f2f3f" opacity=".5" mv:blur="0" offset="2pt,3pt"/>
                </v:oval>
                <v:rect id="Rectangle_x0020_3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DMLxAAA&#10;ANsAAAAPAAAAZHJzL2Rvd25yZXYueG1sRI9Ba8JAFITvBf/D8gQvohst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AzC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7216" behindDoc="0" locked="0" layoutInCell="1" allowOverlap="1" wp14:anchorId="08B1C5CB" wp14:editId="26FDB11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F18CC6" id="Group_x0020_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Zuh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ov2bodBAAAKgsAAA4AAAAAAAAAAAAAAAAALAIAAGRycy9lMm9Eb2MueG1sUEsBAi0AFAAG&#10;AAgAAAAhAJD8SdLcAAAACQEAAA8AAAAAAAAAAAAAAAAAdQYAAGRycy9kb3ducmV2LnhtbFBLBQYA&#10;AAAABAAEAPMAAAB+BwAAAAA=&#10;">
                <v:oval id="Oval_x0020_3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Im4kwgAA&#10;ANsAAAAPAAAAZHJzL2Rvd25yZXYueG1sRI/RagIxFETfC/2HcAXfaqILoqtRpFAoCC1d/YDL5rpZ&#10;3Nxsk1TTv28KhT4OM3OG2e6zG8SNQuw9a5jPFAji1pueOw3n08vTCkRMyAYHz6ThmyLsd48PW6yN&#10;v/MH3ZrUiQLhWKMGm9JYSxlbSw7jzI/Exbv44DAVGTppAt4L3A1yodRSOuy5LFgc6dlSe22+nIaD&#10;atZvq091xFCd1wu7zO90zVpPJ/mwAZEop//wX/vVaKgq+P1Sfo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ibiTCAAAA2wAAAA8AAAAAAAAAAAAAAAAAlwIAAGRycy9kb3du&#10;cmV2LnhtbFBLBQYAAAAABAAEAPUAAACGAwAAAAA=&#10;" fillcolor="#fe8637" strokecolor="#fe8637" strokeweight="3pt">
                  <v:stroke linestyle="thinThin"/>
                  <v:shadow color="#1f2f3f" opacity=".5" mv:blur="0" offset="2pt,3pt"/>
                </v:oval>
                <v:rect id="Rectangle_x0020_3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q18xAAA&#10;ANsAAAAPAAAAZHJzL2Rvd25yZXYueG1sRI9Ba8JAFITvBf/D8gQvohttE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Ktf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8240" behindDoc="0" locked="0" layoutInCell="1" allowOverlap="1" wp14:anchorId="6D80CAD3" wp14:editId="00F1F5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41941C" id="Group_x0020_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QKB4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B1VhAoHgQAACoLAAAOAAAAAAAAAAAAAAAAACwCAABkcnMvZTJvRG9jLnhtbFBLAQItABQA&#10;BgAIAAAAIQCQ/EnS3AAAAAkBAAAPAAAAAAAAAAAAAAAAAHYGAABkcnMvZG93bnJldi54bWxQSwUG&#10;AAAAAAQABADzAAAAfwcAAAAA&#10;">
                <v:oval id="Oval_x0020_3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8PBTvwAA&#10;ANsAAAAPAAAAZHJzL2Rvd25yZXYueG1sRE/NagIxEL4LvkMYwZsmVRDdGkUKQqFQ6dYHGDbTzeJm&#10;sk2ixrdvDkKPH9//dp9dL24UYudZw8tcgSBuvOm41XD+Ps7WIGJCNth7Jg0PirDfjUdbrIy/8xfd&#10;6tSKEsKxQg02paGSMjaWHMa5H4gL9+ODw1RgaKUJeC/hrpcLpVbSYcelweJAb5aaS311Gg6q3nyu&#10;f9UHhuV5s7CrfKJL1no6yYdXEIly+hc/3e9Gw7KsL1/KD5C7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w8FO/AAAA2wAAAA8AAAAAAAAAAAAAAAAAlwIAAGRycy9kb3ducmV2&#10;LnhtbFBLBQYAAAAABAAEAPUAAACDAwAAAAA=&#10;" fillcolor="#fe8637" strokecolor="#fe8637" strokeweight="3pt">
                  <v:stroke linestyle="thinThin"/>
                  <v:shadow color="#1f2f3f" opacity=".5" mv:blur="0" offset="2pt,3pt"/>
                </v:oval>
                <v:rect id="Rectangle_x0020_3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9264" behindDoc="0" locked="0" layoutInCell="1" allowOverlap="1" wp14:anchorId="5D5CF738" wp14:editId="528514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FC733B" id="Group_x0020_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">
                <v:oval id="Oval_x0020_2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P76wwAA&#10;ANsAAAAPAAAAZHJzL2Rvd25yZXYueG1sRI/RagIxFETfC/5DuELfauIWr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P76wwAAANsAAAAPAAAAAAAAAAAAAAAAAJcCAABkcnMvZG93&#10;bnJldi54bWxQSwUGAAAAAAQABAD1AAAAhwMAAAAA&#10;" fillcolor="#fe8637" strokecolor="#fe8637" strokeweight="3pt">
                  <v:stroke linestyle="thinThin"/>
                  <v:shadow color="#1f2f3f" opacity=".5" mv:blur="0" offset="2pt,3pt"/>
                </v:oval>
                <v:rect id="Rectangle_x0020_2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GkwAAA&#10;ANsAAAAPAAAAZHJzL2Rvd25yZXYueG1sRE/LisIwFN0P+A/hCm4GTceFSDWKCGIRQaY+1pfm2hab&#10;m9pk2vr3ZjHg8nDey3VvKtFS40rLCn4mEQjizOqScwWX8248B+E8ssbKMil4kYP1avC1xFjbjn+p&#10;TX0uQgi7GBUU3texlC4ryKCb2Jo4cHfbGPQBNrnUDXYh3FRyGkUzabDk0FBgTduCskf6ZxR02am9&#10;nY97efq+JZafyXObXg9KjYb9ZgHCU+8/4n93ohVMw9j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jGkwAAAANsAAAAPAAAAAAAAAAAAAAAAAJcCAABkcnMvZG93bnJl&#10;di54bWxQSwUGAAAAAAQABAD1AAAAhAM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0288" behindDoc="0" locked="0" layoutInCell="1" allowOverlap="1" wp14:anchorId="56718E01" wp14:editId="5D61AC1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888341" id="Group_x0020_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xjb&#10;FxYEAAAqCwAADgAAAAAAAAAAAAAAAAAsAgAAZHJzL2Uyb0RvYy54bWxQSwECLQAUAAYACAAAACEA&#10;kPxJ0twAAAAJAQAADwAAAAAAAAAAAAAAAABuBgAAZHJzL2Rvd25yZXYueG1sUEsFBgAAAAAEAAQA&#10;8wAAAHcHAAAAAA==&#10;">
                <v:oval id="Oval_x0020_2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CNwwAA&#10;ANsAAAAPAAAAZHJzL2Rvd25yZXYueG1sRI/RagIxFETfC/5DuELfauK2i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mCNwwAAANsAAAAPAAAAAAAAAAAAAAAAAJcCAABkcnMvZG93&#10;bnJldi54bWxQSwUGAAAAAAQABAD1AAAAhwMAAAAA&#10;" fillcolor="#fe8637" strokecolor="#fe8637" strokeweight="3pt">
                  <v:stroke linestyle="thinThin"/>
                  <v:shadow color="#1f2f3f" opacity=".5" mv:blur="0" offset="2pt,3pt"/>
                </v:oval>
                <v:rect id="Rectangle_x0020_2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1312" behindDoc="0" locked="0" layoutInCell="1" allowOverlap="1" wp14:anchorId="071374CE" wp14:editId="1074A7C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2C69A8" id="Group_x0020_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DlTw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z7QM9AesiRuRbBHMiZxiYDm1sx3o8fhI0Qhne8/E3C9uLlvp431hjtpx94Bf7I&#10;QXFDzrEWvXYBYaOjycHjOQf0qFAJi1GYxCFAKWHrNDY5KltIpD7luXEUYATbXhinS5vBst2dzsNp&#10;e1gPNEKS2WsN1BM0HRfUm3yiVH4dpfctGanJlNR0zZR6M6XvHwhDvm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FrpRKXO/vLHTKU4CrHCggxw42yen8YRde0cJPtjoGvQJfqztSxbiuLCnCftOG/Egl/Fomf&#10;4G0FEsAo8v1/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gMOVPDwQAACoL&#10;AAAOAAAAAAAAAAAAAAAAACwCAABkcnMvZTJvRG9jLnhtbFBLAQItABQABgAIAAAAIQCQ/EnS3AAA&#10;AAkBAAAPAAAAAAAAAAAAAAAAAGcGAABkcnMvZG93bnJldi54bWxQSwUGAAAAAAQABADzAAAAcAcA&#10;AAAA&#10;">
                <v:oval id="Oval_x0020_2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cMVwgAA&#10;ANsAAAAPAAAAZHJzL2Rvd25yZXYueG1sRI/RagIxFETfC/5DuELfauIWRLdGEaEgCC1d/YDL5naz&#10;uLlZk1TTv28KhT4OM3OGWW+zG8SNQuw9a5jPFAji1pueOw3n0+vTEkRMyAYHz6ThmyJsN5OHNdbG&#10;3/mDbk3qRIFwrFGDTWmspYytJYdx5kfi4n364DAVGTppAt4L3A2yUmohHfZcFiyOtLfUXpovp2Gn&#10;mtXb8qqOGJ7Pq8ou8jtdstaP07x7AZEop//wX/tgNFRz+P1Sfo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9lwxXCAAAA2wAAAA8AAAAAAAAAAAAAAAAAlwIAAGRycy9kb3du&#10;cmV2LnhtbFBLBQYAAAAABAAEAPUAAACGAwAAAAA=&#10;" fillcolor="#fe8637" strokecolor="#fe8637" strokeweight="3pt">
                  <v:stroke linestyle="thinThin"/>
                  <v:shadow color="#1f2f3f" opacity=".5" mv:blur="0" offset="2pt,3pt"/>
                </v:oval>
                <v:rect id="Rectangle_x0020_2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2336" behindDoc="0" locked="0" layoutInCell="1" allowOverlap="1" wp14:anchorId="665545D2" wp14:editId="706482E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A0DF39" id="Group_x0020_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N0Q&#10;ii4XBAAAKgsAAA4AAAAAAAAAAAAAAAAALAIAAGRycy9lMm9Eb2MueG1sUEsBAi0AFAAGAAgAAAAh&#10;AJD8SdLcAAAACQEAAA8AAAAAAAAAAAAAAAAAbwYAAGRycy9kb3ducmV2LnhtbFBLBQYAAAAABAAE&#10;APMAAAB4BwAAAAA=&#10;">
                <v:oval id="Oval_x0020_1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6A1wwAA&#10;ANsAAAAPAAAAZHJzL2Rvd25yZXYueG1sRI/RSgMxEEXfBf8hTME3m7RCadempQiCIChu+wHDZtws&#10;3UzWJLbx750HwbcZ7p17z2z3NYzqQikPkS0s5gYUcRfdwL2F0/H5fg0qF2SHY2Sy8EMZ9rvbmy02&#10;Ll75gy5t6ZWEcG7Qgi9larTOnaeAeR4nYtE+YwpYZE29dgmvEh5GvTRmpQMOLA0eJ3ry1J3b72Dh&#10;YNrN2/rLvGJ6OG2WflXf6VytvZvVwyOoQrX8m/+uX5zgC6z8IgPo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6A1wwAAANsAAAAPAAAAAAAAAAAAAAAAAJcCAABkcnMvZG93&#10;bnJldi54bWxQSwUGAAAAAAQABAD1AAAAhwMAAAAA&#10;" fillcolor="#fe8637" strokecolor="#fe8637" strokeweight="3pt">
                  <v:stroke linestyle="thinThin"/>
                  <v:shadow color="#1f2f3f" opacity=".5" mv:blur="0" offset="2pt,3pt"/>
                </v:oval>
                <v:rect id="Rectangle_x0020_1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3360" behindDoc="0" locked="0" layoutInCell="1" allowOverlap="1" wp14:anchorId="5AFE83D3" wp14:editId="7114209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7D351A" id="Group_x0020_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7JTRw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">
                <v:oval id="Oval_x0020_1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g+rwAAA&#10;ANsAAAAPAAAAZHJzL2Rvd25yZXYueG1sRE/bagIxEH0v9B/CFPpWk1oUXY0iBUEoVLr6AcNm3Cxu&#10;Jtsk1fTvG0Ho2xzOdZbr7HpxoRA7zxpeRwoEceNNx62G42H7MgMRE7LB3jNp+KUI69XjwxIr46/8&#10;RZc6taKEcKxQg01pqKSMjSWHceQH4sKdfHCYCgytNAGvJdz1cqzUVDrsuDRYHOjdUnOuf5yGjarn&#10;n7Nv9YHh7Tgf22ne0zlr/fyUNwsQiXL6F9/dO1PmT+D2Szl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Mg+rwAAAANsAAAAPAAAAAAAAAAAAAAAAAJcCAABkcnMvZG93bnJl&#10;di54bWxQSwUGAAAAAAQABAD1AAAAhAMAAAAA&#10;" fillcolor="#fe8637" strokecolor="#fe8637" strokeweight="3pt">
                  <v:stroke linestyle="thinThin"/>
                  <v:shadow color="#1f2f3f" opacity=".5" mv:blur="0" offset="2pt,3pt"/>
                </v:oval>
                <v:rect id="Rectangle_x0020_1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crwwQAA&#10;ANsAAAAPAAAAZHJzL2Rvd25yZXYueG1sRE9Li8IwEL4v+B/CCF4WTdeDSDWKCLJlWRDr4zw0Y1ts&#10;JrXJtt1/bwTB23x8z1mue1OJlhpXWlbwNYlAEGdWl5wrOB134zkI55E1VpZJwT85WK8GH0uMte34&#10;QG3qcxFC2MWooPC+jqV0WUEG3cTWxIG72sagD7DJpW6wC+GmktMomkmDJYeGAmvaFpTd0j+joMv2&#10;7eX4+y33n5fE8j25b9Pzj1KjYb9ZgPDU+7f45U50mD+D5y/h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nK8MEAAADbAAAADwAAAAAAAAAAAAAAAACXAgAAZHJzL2Rvd25y&#10;ZXYueG1sUEsFBgAAAAAEAAQA9QAAAIU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4384" behindDoc="0" locked="0" layoutInCell="1" allowOverlap="1" wp14:anchorId="2C3288F6" wp14:editId="29BD0C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8B7008" id="Group_x0020_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kPnxc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OYJ&#10;D58XBAAAKgsAAA4AAAAAAAAAAAAAAAAALAIAAGRycy9lMm9Eb2MueG1sUEsBAi0AFAAGAAgAAAAh&#10;AJD8SdLcAAAACQEAAA8AAAAAAAAAAAAAAAAAbwYAAGRycy9kb3ducmV2LnhtbFBLBQYAAAAABAAE&#10;APMAAAB4BwAAAAA=&#10;">
                <v:oval id="Oval_x0020_1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25ffwAAA&#10;ANsAAAAPAAAAZHJzL2Rvd25yZXYueG1sRE/bagIxEH0X+g9hCr5p0hVEt0aRglAoVLr1A4bNdLO4&#10;mWyTqOnfNwWhb3M419nsshvElULsPWt4misQxK03PXcaTp+H2QpETMgGB8+k4Yci7LYPkw3Wxt/4&#10;g65N6kQJ4VijBpvSWEsZW0sO49yPxIX78sFhKjB00gS8lXA3yEqppXTYc2mwONKLpfbcXJyGvWrW&#10;76tv9YZhcVpXdpmPdM5aTx/z/hlEopz+xXf3qynzK/j7pRwgt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25ffwAAAANsAAAAPAAAAAAAAAAAAAAAAAJcCAABkcnMvZG93bnJl&#10;di54bWxQSwUGAAAAAAQABAD1AAAAhAMAAAAA&#10;" fillcolor="#fe8637" strokecolor="#fe8637" strokeweight="3pt">
                  <v:stroke linestyle="thinThin"/>
                  <v:shadow color="#1f2f3f" opacity=".5" mv:blur="0" offset="2pt,3pt"/>
                </v:oval>
                <v:rect id="Rectangle_x0020_1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5408" behindDoc="0" locked="0" layoutInCell="1" allowOverlap="1" wp14:anchorId="54832708" wp14:editId="467D4A7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6F7127" id="Group_x0020_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jUWsAdBAAAJgsAAA4AAAAAAAAAAAAAAAAALAIAAGRycy9lMm9Eb2MueG1sUEsBAi0AFAAG&#10;AAgAAAAhAJD8SdLcAAAACQEAAA8AAAAAAAAAAAAAAAAAdQYAAGRycy9kb3ducmV2LnhtbFBLBQYA&#10;AAAABAAEAPMAAAB+BwAAAAA=&#10;">
                <v:oval id="Oval_x0020_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7ziawQAA&#10;ANoAAAAPAAAAZHJzL2Rvd25yZXYueG1sRI/RagIxFETfhf5DuAXfNKmCuFujSEEoFCrd+gGXze1m&#10;cXOzTaKmf98UhD4OM3OG2eyyG8SVQuw9a3iaKxDErTc9dxpOn4fZGkRMyAYHz6ThhyLstg+TDdbG&#10;3/iDrk3qRIFwrFGDTWmspYytJYdx7kfi4n354DAVGTppAt4K3A1yodRKOuy5LFgc6cVSe24uTsNe&#10;NdX7+lu9YVieqoVd5SOds9bTx7x/BpEop//wvf1qNFTwd6Xc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e84msEAAADaAAAADwAAAAAAAAAAAAAAAACXAgAAZHJzL2Rvd25y&#10;ZXYueG1sUEsFBgAAAAAEAAQA9QAAAIUDAAAAAA==&#10;" fillcolor="#fe8637" strokecolor="#fe8637" strokeweight="3pt">
                  <v:stroke linestyle="thinThin"/>
                  <v:shadow color="#1f2f3f" opacity=".5" mv:blur="0" offset="2pt,3pt"/>
                </v:oval>
                <v:rect id="Rectangle_x0020_1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DPcfxAAA&#10;ANsAAAAPAAAAZHJzL2Rvd25yZXYueG1sRI9Ba8JAEIXvBf/DMoKXUjf1UCR1FRGkQQpibD0P2WkS&#10;mp2N2TVJ/33nIHib4b1575vVZnSN6qkLtWcDr/MEFHHhbc2lga/z/mUJKkRki41nMvBHATbrydMK&#10;U+sHPlGfx1JJCIcUDVQxtqnWoajIYZj7lli0H985jLJ2pbYdDhLuGr1IkjftsGZpqLClXUXFb35z&#10;Bobi2F/Onx/6+HzJPF+z6y7/Phgzm47bd1CRxvgw368zK/hCL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z3H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6432" behindDoc="0" locked="0" layoutInCell="1" allowOverlap="1" wp14:anchorId="4F9F0BBA" wp14:editId="2391BD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24386" id="Group_x0020_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gNzhkEAAAk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">
                <v:oval id="Oval_x0020_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cKzowQAA&#10;ANoAAAAPAAAAZHJzL2Rvd25yZXYueG1sRI/RagIxFETfC/2HcAu+1aQKi65GkUKhUKi4+gGXze1m&#10;cXOzTVJN/74pCD4OM3OGWW+zG8SFQuw9a3iZKhDErTc9dxpOx7fnBYiYkA0OnknDL0XYbh4f1lgb&#10;f+UDXZrUiQLhWKMGm9JYSxlbSw7j1I/ExfvywWEqMnTSBLwWuBvkTKlKOuy5LFgc6dVSe25+nIad&#10;apafi2/1gWF+Ws5slfd0zlpPnvJuBSJRTvfwrf1uNFTwf6XcAL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Cs6MEAAADaAAAADwAAAAAAAAAAAAAAAACXAgAAZHJzL2Rvd25y&#10;ZXYueG1sUEsFBgAAAAAEAAQA9QAAAIUDAAAAAA==&#10;" fillcolor="#fe8637" strokecolor="#fe8637" strokeweight="3pt">
                  <v:stroke linestyle="thinThin"/>
                  <v:shadow color="#1f2f3f" opacity=".5" mv:blur="0" offset="2pt,3pt"/>
                </v:oval>
                <v:rect id="Rectangle_x0020_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t7xxAAA&#10;ANoAAAAPAAAAZHJzL2Rvd25yZXYueG1sRI9Ba8JAFITvgv9heUIvopv2oCVmIyJIQymIsfX8yL4m&#10;odm3MbtN0n/vCkKPw8x8wyTb0TSip87VlhU8LyMQxIXVNZcKPs+HxSsI55E1NpZJwR852KbTSYKx&#10;tgOfqM99KQKEXYwKKu/bWEpXVGTQLW1LHLxv2xn0QXal1B0OAW4a+RJFK2mw5rBQYUv7ioqf/Nco&#10;GIpjfzl/vMnj/JJZvmbXff71rtTTbNxtQHga/X/40c60gjX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be8cQAAADa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7456" behindDoc="0" locked="0" layoutInCell="1" allowOverlap="1" wp14:anchorId="291FDD06" wp14:editId="466EFCE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C24BC4" id="Group_x0020_3"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Aa&#10;le7iGAQAACULAAAOAAAAAAAAAAAAAAAAACwCAABkcnMvZTJvRG9jLnhtbFBLAQItABQABgAIAAAA&#10;IQCQ/EnS3AAAAAkBAAAPAAAAAAAAAAAAAAAAAHAGAABkcnMvZG93bnJldi54bWxQSwUGAAAAAAQA&#10;BADzAAAAeQcAAAAA&#10;">
                <v:oval id="Oval_x0020_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7pcEwQAA&#10;ANoAAAAPAAAAZHJzL2Rvd25yZXYueG1sRI/RagIxFETfBf8hXKFvmmiL6NYoUigUCi2ufsBlc7tZ&#10;3NysSarp3zeFgo/DzJxhNrvsenGlEDvPGuYzBYK48abjVsPp+DpdgYgJ2WDvmTT8UITddjzaYGX8&#10;jQ90rVMrCoRjhRpsSkMlZWwsOYwzPxAX78sHh6nI0EoT8FbgrpcLpZbSYcdlweJAL5aac/3tNOxV&#10;vf5YXdQ7hsfTemGX+ZPOWeuHSd4/g0iU0z38334zGp7g70q5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XBMEAAADaAAAADwAAAAAAAAAAAAAAAACXAgAAZHJzL2Rvd25y&#10;ZXYueG1sUEsFBgAAAAAEAAQA9QAAAIUDAAAAAA==&#10;" fillcolor="#fe8637" strokecolor="#fe8637" strokeweight="3pt">
                  <v:stroke linestyle="thinThin"/>
                  <v:shadow color="#1f2f3f" opacity=".5" mv:blur="0" offset="2pt,3pt"/>
                </v:oval>
                <v:rect id="Rectangle_x0020_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i9QxQAA&#10;ANsAAAAPAAAAZHJzL2Rvd25yZXYueG1sRI9Ba8JAFITvBf/D8oReSt3Yg5U0GxFBGoogTaznR/Y1&#10;CWbfxuw2Sf+9Wyh4HGbmGybZTKYVA/WusaxguYhAEJdWN1wpOBX75zUI55E1tpZJwS852KSzhwRj&#10;bUf+pCH3lQgQdjEqqL3vYildWZNBt7AdcfC+bW/QB9lXUvc4Brhp5UsUraTBhsNCjR3taiov+Y9R&#10;MJbH4Vwc3uXx6ZxZvmbXXf71odTjfNq+gfA0+Xv4v51pBa8r+PsSfoB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2L1DFAAAA2wAAAA8AAAAAAAAAAAAAAAAAlwIAAGRycy9k&#10;b3ducmV2LnhtbFBLBQYAAAAABAAEAPUAAACJAwAAAAA=&#10;" filled="f" stroked="f"/>
                <w10:wrap anchorx="margin" anchory="margin"/>
              </v:group>
            </w:pict>
          </mc:Fallback>
        </mc:AlternateContent>
      </w:r>
    </w:p>
    <w:p w14:paraId="62C4C79E" w14:textId="1D47F7E3" w:rsidR="00B20931" w:rsidRDefault="00CD54E3" w:rsidP="00B20931">
      <w:pPr>
        <w:pStyle w:val="Heading2"/>
      </w:pPr>
      <w:bookmarkStart w:id="0" w:name="OLE_LINK4"/>
      <w:bookmarkStart w:id="1" w:name="OLE_LINK5"/>
      <w:r>
        <w:t xml:space="preserve">Question 1: </w:t>
      </w:r>
      <w:r w:rsidR="00B20931" w:rsidRPr="00B20931">
        <w:t>Develop an indexing system using Apache Solr and its ExtractingRequestHandler</w:t>
      </w:r>
      <w:r w:rsidR="00B20931">
        <w:t xml:space="preserve"> </w:t>
      </w:r>
      <w:r w:rsidR="00B20931" w:rsidRPr="00B20931">
        <w:t xml:space="preserve">(“SolrCell”) </w:t>
      </w:r>
      <w:bookmarkEnd w:id="0"/>
      <w:bookmarkEnd w:id="1"/>
    </w:p>
    <w:p w14:paraId="432B1F57" w14:textId="4D031230" w:rsidR="003A3935" w:rsidRDefault="00B20931" w:rsidP="007A6022">
      <w:pPr>
        <w:pStyle w:val="ListParagraph"/>
        <w:numPr>
          <w:ilvl w:val="0"/>
          <w:numId w:val="27"/>
        </w:numPr>
        <w:jc w:val="both"/>
      </w:pPr>
      <w:r>
        <w:t>We installed Apache Solr from Lecene’s 4.10 branch.</w:t>
      </w:r>
    </w:p>
    <w:p w14:paraId="2B71EFA3" w14:textId="1310E959" w:rsidR="00B20931" w:rsidRDefault="00B20931" w:rsidP="007A6022">
      <w:pPr>
        <w:pStyle w:val="ListParagraph"/>
        <w:numPr>
          <w:ilvl w:val="0"/>
          <w:numId w:val="27"/>
        </w:numPr>
        <w:jc w:val="both"/>
      </w:pPr>
      <w:r>
        <w:t>N/A</w:t>
      </w:r>
    </w:p>
    <w:p w14:paraId="09DD8A57" w14:textId="4DE55B5B" w:rsidR="00B20931" w:rsidRDefault="00E1527F" w:rsidP="007A6022">
      <w:pPr>
        <w:pStyle w:val="ListParagraph"/>
        <w:numPr>
          <w:ilvl w:val="0"/>
          <w:numId w:val="27"/>
        </w:numPr>
        <w:jc w:val="both"/>
      </w:pPr>
      <w:r>
        <w:t>We built Geotopic parser</w:t>
      </w:r>
      <w:r w:rsidR="00AB550E">
        <w:t>, OCR and ctakes as per the instructions provided to us.</w:t>
      </w:r>
    </w:p>
    <w:p w14:paraId="4B783B97" w14:textId="780A6029" w:rsidR="00AB550E" w:rsidRDefault="00AB550E" w:rsidP="007A6022">
      <w:pPr>
        <w:pStyle w:val="ListParagraph"/>
        <w:numPr>
          <w:ilvl w:val="0"/>
          <w:numId w:val="27"/>
        </w:numPr>
        <w:jc w:val="both"/>
      </w:pPr>
      <w:r>
        <w:t xml:space="preserve">We first </w:t>
      </w:r>
      <w:r w:rsidR="007A6022">
        <w:t xml:space="preserve">executed </w:t>
      </w:r>
      <w:r>
        <w:t xml:space="preserve">bin/nutch dump </w:t>
      </w:r>
      <w:r w:rsidR="007A6022">
        <w:t xml:space="preserve">to create the dump files. We then use this dump file in </w:t>
      </w:r>
      <w:r w:rsidR="007A6022" w:rsidRPr="007A6022">
        <w:rPr>
          <w:i/>
        </w:rPr>
        <w:t>dump_index.py</w:t>
      </w:r>
      <w:r w:rsidR="007A6022">
        <w:t xml:space="preserve"> to index the data to Solr.</w:t>
      </w:r>
    </w:p>
    <w:p w14:paraId="4117F8F5" w14:textId="4FB6B6C7" w:rsidR="007A6022" w:rsidRDefault="007A6022" w:rsidP="007A6022">
      <w:pPr>
        <w:pStyle w:val="ListParagraph"/>
        <w:numPr>
          <w:ilvl w:val="0"/>
          <w:numId w:val="27"/>
        </w:numPr>
        <w:jc w:val="both"/>
      </w:pPr>
      <w:r>
        <w:t>N/A</w:t>
      </w:r>
    </w:p>
    <w:p w14:paraId="2D5DD74B" w14:textId="0C8B85D6" w:rsidR="00B9047E" w:rsidRDefault="003A3935" w:rsidP="00B9047E">
      <w:pPr>
        <w:pStyle w:val="Heading2"/>
        <w:rPr>
          <w:rFonts w:eastAsiaTheme="minorEastAsia" w:cstheme="minorBidi"/>
          <w:color w:val="auto"/>
          <w:sz w:val="24"/>
          <w:szCs w:val="24"/>
          <w:lang w:eastAsia="en-US"/>
        </w:rPr>
      </w:pPr>
      <w:r>
        <w:t>Question 2</w:t>
      </w:r>
      <w:r w:rsidR="00B9047E">
        <w:t xml:space="preserve">: </w:t>
      </w:r>
      <w:r w:rsidR="007A6022">
        <w:rPr>
          <w:rFonts w:eastAsiaTheme="minorEastAsia" w:cstheme="minorBidi"/>
          <w:color w:val="auto"/>
          <w:sz w:val="24"/>
          <w:szCs w:val="24"/>
          <w:lang w:eastAsia="en-US"/>
        </w:rPr>
        <w:t>Leverage the Nutch indexing system to build up an Apache Solr Index</w:t>
      </w:r>
    </w:p>
    <w:p w14:paraId="3C8FD383" w14:textId="02ADC450" w:rsidR="007A6022" w:rsidRDefault="007A6022" w:rsidP="007A6022">
      <w:pPr>
        <w:pStyle w:val="ListParagraph"/>
        <w:numPr>
          <w:ilvl w:val="0"/>
          <w:numId w:val="30"/>
        </w:numPr>
        <w:spacing w:after="0"/>
        <w:jc w:val="both"/>
      </w:pPr>
      <w:r w:rsidRPr="007A6022">
        <w:t>The metadata extracted from NUTCH using TIKA included the following: id</w:t>
      </w:r>
      <w:r w:rsidR="00917DBF">
        <w:t xml:space="preserve"> </w:t>
      </w:r>
      <w:r w:rsidRPr="007A6022">
        <w:t>(unique id), title</w:t>
      </w:r>
      <w:r w:rsidR="00917DBF">
        <w:t xml:space="preserve"> </w:t>
      </w:r>
      <w:r w:rsidRPr="007A6022">
        <w:t>(name of document), segment</w:t>
      </w:r>
      <w:r w:rsidR="00917DBF">
        <w:t xml:space="preserve"> </w:t>
      </w:r>
      <w:r w:rsidRPr="007A6022">
        <w:t>(which segmen</w:t>
      </w:r>
      <w:r w:rsidR="00917DBF">
        <w:t>t it was uploaded from), boost (</w:t>
      </w:r>
      <w:r w:rsidRPr="007A6022">
        <w:t>value to determine rel</w:t>
      </w:r>
      <w:r w:rsidR="00917DBF">
        <w:t>evancy), digest, tstamp, type (</w:t>
      </w:r>
      <w:r w:rsidRPr="007A6022">
        <w:t>metadata about file), date, contentLength, url and version.</w:t>
      </w:r>
    </w:p>
    <w:p w14:paraId="4946F5AC" w14:textId="77777777" w:rsidR="00917DBF" w:rsidRPr="007A6022" w:rsidRDefault="00917DBF" w:rsidP="00917DBF">
      <w:pPr>
        <w:pStyle w:val="ListParagraph"/>
        <w:spacing w:after="0"/>
        <w:jc w:val="both"/>
      </w:pPr>
    </w:p>
    <w:p w14:paraId="710DA590" w14:textId="73AD4961" w:rsidR="007A6022" w:rsidRPr="007A6022" w:rsidRDefault="007A6022" w:rsidP="007A6022">
      <w:pPr>
        <w:spacing w:after="0"/>
        <w:ind w:left="720"/>
        <w:jc w:val="both"/>
      </w:pPr>
      <w:r w:rsidRPr="007A6022">
        <w:t>The metadata extracted from SOLRCELL using TIKA included additional metadata along with the metadata that have been discussed above. This included stream source info, stream content type, stream size, content encoding, stream name and content type. Also additional HTML tags, Images attributes were also generated.</w:t>
      </w:r>
    </w:p>
    <w:p w14:paraId="424B976F" w14:textId="77777777" w:rsidR="00917DBF" w:rsidRDefault="00917DBF" w:rsidP="007A6022">
      <w:pPr>
        <w:spacing w:after="0"/>
        <w:ind w:left="720"/>
        <w:jc w:val="both"/>
      </w:pPr>
    </w:p>
    <w:p w14:paraId="06029AD0" w14:textId="4F3C566C" w:rsidR="007A6022" w:rsidRPr="007A6022" w:rsidRDefault="007A6022" w:rsidP="007A6022">
      <w:pPr>
        <w:spacing w:after="0"/>
        <w:ind w:left="720"/>
        <w:jc w:val="both"/>
      </w:pPr>
      <w:r w:rsidRPr="007A6022">
        <w:t xml:space="preserve">Overall, the metadata generated by SOLRCELL was more detailed and descriptive with regard to using this for the page ranking algorithms. Also there was more flexibility for user defined indexes which was not present using NUTCH Solrindex. </w:t>
      </w:r>
    </w:p>
    <w:p w14:paraId="1F0F9C1B" w14:textId="163B85EE" w:rsidR="00EB434C" w:rsidRPr="007A6022" w:rsidRDefault="00EB434C" w:rsidP="00917DBF">
      <w:pPr>
        <w:pStyle w:val="Heading2"/>
        <w:ind w:left="720"/>
        <w:rPr>
          <w:sz w:val="21"/>
        </w:rPr>
      </w:pPr>
    </w:p>
    <w:p w14:paraId="1D3BED69" w14:textId="3133633D" w:rsidR="00EB434C" w:rsidRDefault="00EB434C" w:rsidP="00EB434C">
      <w:pPr>
        <w:pStyle w:val="Heading2"/>
      </w:pPr>
      <w:r>
        <w:t xml:space="preserve">Question 3: </w:t>
      </w:r>
      <w:r w:rsidR="00917DBF">
        <w:t>Design and implement two ranking algorithms for your Weapons data documents</w:t>
      </w:r>
    </w:p>
    <w:p w14:paraId="77407819" w14:textId="1F8859AC" w:rsidR="009528F9" w:rsidRPr="00D00365" w:rsidRDefault="00D00365" w:rsidP="009528F9">
      <w:pPr>
        <w:pStyle w:val="ListParagraph"/>
        <w:numPr>
          <w:ilvl w:val="0"/>
          <w:numId w:val="31"/>
        </w:numPr>
        <w:spacing w:after="0" w:line="240" w:lineRule="auto"/>
      </w:pPr>
      <w:r>
        <w:t>The</w:t>
      </w:r>
      <w:r w:rsidR="009528F9" w:rsidRPr="00D00365">
        <w:t xml:space="preserve"> </w:t>
      </w:r>
      <w:r w:rsidR="009528F9" w:rsidRPr="00D00365">
        <w:rPr>
          <w:i/>
        </w:rPr>
        <w:t>content based</w:t>
      </w:r>
      <w:r w:rsidR="009528F9" w:rsidRPr="00D00365">
        <w:t xml:space="preserve"> algorithm that we implemented was one similar to the algorithm employed by google. The algorithm uses a combination of 2 metrics: “tf.idf” (term frequency and inverse document frequency) and cosine similarity.</w:t>
      </w:r>
    </w:p>
    <w:p w14:paraId="7F4C5B54" w14:textId="77777777" w:rsidR="009528F9" w:rsidRPr="009528F9" w:rsidRDefault="009528F9" w:rsidP="009528F9">
      <w:pPr>
        <w:spacing w:after="0" w:line="240" w:lineRule="auto"/>
      </w:pPr>
    </w:p>
    <w:p w14:paraId="2F58AD36" w14:textId="77777777" w:rsidR="009528F9" w:rsidRPr="009528F9" w:rsidRDefault="009528F9" w:rsidP="009528F9">
      <w:pPr>
        <w:spacing w:after="0" w:line="240" w:lineRule="auto"/>
        <w:ind w:left="720"/>
      </w:pPr>
      <w:r w:rsidRPr="009528F9">
        <w:t>Term frequency of a word given by tf(word) in a document is simply the number of times the word appears in the document.</w:t>
      </w:r>
    </w:p>
    <w:p w14:paraId="77F9C8A8" w14:textId="77777777" w:rsidR="009528F9" w:rsidRPr="009528F9" w:rsidRDefault="009528F9" w:rsidP="009528F9">
      <w:pPr>
        <w:spacing w:after="0" w:line="240" w:lineRule="auto"/>
      </w:pPr>
    </w:p>
    <w:p w14:paraId="4493BF48" w14:textId="57F2DED2" w:rsidR="009528F9" w:rsidRPr="009528F9" w:rsidRDefault="009528F9" w:rsidP="009528F9">
      <w:pPr>
        <w:spacing w:after="0" w:line="240" w:lineRule="auto"/>
        <w:ind w:firstLine="720"/>
      </w:pPr>
      <w:r w:rsidRPr="009528F9">
        <w:t xml:space="preserve">Inverse document </w:t>
      </w:r>
      <w:r w:rsidRPr="00D00365">
        <w:t xml:space="preserve">frequency of a word given by IDF </w:t>
      </w:r>
      <w:r w:rsidRPr="009528F9">
        <w:t>(word) is given by :</w:t>
      </w:r>
    </w:p>
    <w:p w14:paraId="731DF682" w14:textId="152D05F4" w:rsidR="009528F9" w:rsidRPr="009528F9" w:rsidRDefault="009528F9" w:rsidP="00D00365">
      <w:pPr>
        <w:spacing w:after="240" w:line="240" w:lineRule="auto"/>
        <w:ind w:left="720"/>
      </w:pPr>
      <w:r w:rsidRPr="009528F9">
        <w:br/>
      </w:r>
      <w:r w:rsidRPr="00D00365">
        <w:t>IDF (word) = Total Number of Documents / Number of documents containing the given word</w:t>
      </w:r>
      <w:r w:rsidRPr="009528F9">
        <w:br/>
      </w:r>
    </w:p>
    <w:p w14:paraId="4C54D424" w14:textId="77777777" w:rsidR="009528F9" w:rsidRPr="009528F9" w:rsidRDefault="009528F9" w:rsidP="00D00365">
      <w:pPr>
        <w:spacing w:after="0"/>
        <w:jc w:val="both"/>
      </w:pPr>
    </w:p>
    <w:p w14:paraId="63A9C5F1" w14:textId="5E049E6F" w:rsidR="009528F9" w:rsidRPr="00D00365" w:rsidRDefault="009528F9" w:rsidP="00D00365">
      <w:pPr>
        <w:spacing w:after="0"/>
        <w:ind w:left="720"/>
        <w:jc w:val="both"/>
      </w:pPr>
      <w:r w:rsidRPr="009528F9">
        <w:t>We use the tf.idf metric to represent each document in our index and the query itself as vectors. We use the cosine similarity metric to determine how similar 2 vectors are to each other.</w:t>
      </w:r>
    </w:p>
    <w:p w14:paraId="7F8927D2" w14:textId="77777777" w:rsidR="00D00365" w:rsidRPr="009528F9" w:rsidRDefault="00D00365" w:rsidP="00D00365">
      <w:pPr>
        <w:spacing w:after="0"/>
        <w:ind w:left="720"/>
        <w:jc w:val="both"/>
      </w:pPr>
    </w:p>
    <w:p w14:paraId="3C463179" w14:textId="64DC68C6" w:rsidR="009528F9" w:rsidRDefault="009528F9" w:rsidP="00D00365">
      <w:pPr>
        <w:spacing w:after="0"/>
        <w:ind w:left="720"/>
        <w:jc w:val="both"/>
      </w:pPr>
      <w:r w:rsidRPr="009528F9">
        <w:t>In this case, the 2 vectors that we compare are the query vector and a document vector.</w:t>
      </w:r>
      <w:r w:rsidR="00D00365">
        <w:t xml:space="preserve"> </w:t>
      </w:r>
      <w:r w:rsidRPr="009528F9">
        <w:t>The document whose corresponding document vector resulted in the highest cosine similarity when</w:t>
      </w:r>
      <w:r w:rsidR="00D00365" w:rsidRPr="00D00365">
        <w:t xml:space="preserve"> </w:t>
      </w:r>
      <w:r w:rsidRPr="009528F9">
        <w:t>computed with respect to the query vector is considered most relevant.</w:t>
      </w:r>
    </w:p>
    <w:p w14:paraId="4F2422B7" w14:textId="3DA88B93" w:rsidR="00D00365" w:rsidRPr="009528F9" w:rsidRDefault="00D00365" w:rsidP="00D00365">
      <w:pPr>
        <w:pStyle w:val="ListParagraph"/>
        <w:numPr>
          <w:ilvl w:val="0"/>
          <w:numId w:val="31"/>
        </w:numPr>
        <w:spacing w:after="0"/>
        <w:jc w:val="both"/>
      </w:pPr>
      <w:r>
        <w:t xml:space="preserve">The </w:t>
      </w:r>
      <w:r w:rsidRPr="00D00365">
        <w:rPr>
          <w:i/>
        </w:rPr>
        <w:t>Link based</w:t>
      </w:r>
      <w:r>
        <w:rPr>
          <w:i/>
        </w:rPr>
        <w:t xml:space="preserve"> </w:t>
      </w:r>
      <w:r>
        <w:t xml:space="preserve">algorithm </w:t>
      </w:r>
    </w:p>
    <w:p w14:paraId="0B9082EB" w14:textId="1279ABDF" w:rsidR="004133E3" w:rsidRPr="00C52C61" w:rsidRDefault="004133E3" w:rsidP="00D00365"/>
    <w:p w14:paraId="7ECAE35C" w14:textId="3A1E492F" w:rsidR="00C52C61" w:rsidRDefault="00C52C61" w:rsidP="00C52C61">
      <w:pPr>
        <w:pStyle w:val="Heading2"/>
      </w:pPr>
      <w:r>
        <w:t xml:space="preserve">Question 4: </w:t>
      </w:r>
      <w:r w:rsidR="00D00365">
        <w:t>Develop a suite of queries that demonstrate answers to the relevant weapons related questions below.</w:t>
      </w:r>
    </w:p>
    <w:p w14:paraId="1531FF5D" w14:textId="68A904AA" w:rsidR="00D00365" w:rsidRDefault="00D00365" w:rsidP="00D00365">
      <w:pPr>
        <w:pStyle w:val="ListParagraph"/>
        <w:numPr>
          <w:ilvl w:val="0"/>
          <w:numId w:val="33"/>
        </w:numPr>
      </w:pPr>
      <w:r>
        <w:t>Test</w:t>
      </w:r>
    </w:p>
    <w:p w14:paraId="1DFE0638" w14:textId="1A070530" w:rsidR="00D00365" w:rsidRDefault="00D00365" w:rsidP="00D00365">
      <w:pPr>
        <w:pStyle w:val="ListParagraph"/>
        <w:numPr>
          <w:ilvl w:val="0"/>
          <w:numId w:val="33"/>
        </w:numPr>
      </w:pPr>
      <w:r>
        <w:t>Test</w:t>
      </w:r>
    </w:p>
    <w:p w14:paraId="3724D7B5" w14:textId="1136FE6D" w:rsidR="00D00365" w:rsidRDefault="00D00365" w:rsidP="00D00365">
      <w:pPr>
        <w:pStyle w:val="ListParagraph"/>
        <w:numPr>
          <w:ilvl w:val="0"/>
          <w:numId w:val="33"/>
        </w:numPr>
      </w:pPr>
      <w:r>
        <w:t>Test</w:t>
      </w:r>
    </w:p>
    <w:p w14:paraId="1A5EB1F2" w14:textId="25E5D2E2" w:rsidR="00D00365" w:rsidRDefault="00D00365" w:rsidP="00D00365">
      <w:pPr>
        <w:pStyle w:val="ListParagraph"/>
        <w:numPr>
          <w:ilvl w:val="0"/>
          <w:numId w:val="33"/>
        </w:numPr>
      </w:pPr>
      <w:r>
        <w:t>Test</w:t>
      </w:r>
    </w:p>
    <w:p w14:paraId="05CB6242" w14:textId="35373306" w:rsidR="00D00365" w:rsidRDefault="00D00365" w:rsidP="00D00365">
      <w:pPr>
        <w:pStyle w:val="ListParagraph"/>
        <w:numPr>
          <w:ilvl w:val="0"/>
          <w:numId w:val="33"/>
        </w:numPr>
      </w:pPr>
      <w:r>
        <w:t>Test</w:t>
      </w:r>
    </w:p>
    <w:p w14:paraId="792055F4" w14:textId="51FD852B" w:rsidR="00C52C61" w:rsidRDefault="003D465A" w:rsidP="00D00365">
      <w:pPr>
        <w:jc w:val="both"/>
        <w:rPr>
          <w:rFonts w:asciiTheme="majorHAnsi" w:hAnsiTheme="majorHAnsi"/>
          <w:sz w:val="28"/>
          <w:szCs w:val="28"/>
        </w:rPr>
      </w:pPr>
      <w:r w:rsidRPr="003D465A">
        <w:rPr>
          <w:rFonts w:asciiTheme="majorHAnsi" w:hAnsiTheme="majorHAnsi"/>
          <w:sz w:val="28"/>
          <w:szCs w:val="28"/>
        </w:rPr>
        <w:t>Question 5</w:t>
      </w:r>
      <w:r>
        <w:rPr>
          <w:rFonts w:asciiTheme="majorHAnsi" w:hAnsiTheme="majorHAnsi"/>
          <w:sz w:val="28"/>
          <w:szCs w:val="28"/>
        </w:rPr>
        <w:t xml:space="preserve">: </w:t>
      </w:r>
      <w:r w:rsidR="00D00365" w:rsidRPr="00D00365">
        <w:rPr>
          <w:rFonts w:asciiTheme="majorHAnsi" w:hAnsiTheme="majorHAnsi"/>
          <w:sz w:val="28"/>
          <w:szCs w:val="28"/>
        </w:rPr>
        <w:t>Develop a program in Python that runs your queries against</w:t>
      </w:r>
      <w:r w:rsidR="00D00365">
        <w:rPr>
          <w:rFonts w:asciiTheme="majorHAnsi" w:hAnsiTheme="majorHAnsi"/>
          <w:sz w:val="28"/>
          <w:szCs w:val="28"/>
        </w:rPr>
        <w:t xml:space="preserve"> </w:t>
      </w:r>
      <w:r w:rsidR="00D00365" w:rsidRPr="00D00365">
        <w:rPr>
          <w:rFonts w:asciiTheme="majorHAnsi" w:hAnsiTheme="majorHAnsi"/>
          <w:sz w:val="28"/>
          <w:szCs w:val="28"/>
        </w:rPr>
        <w:t xml:space="preserve">your </w:t>
      </w:r>
      <w:r w:rsidR="00D00365">
        <w:rPr>
          <w:rFonts w:asciiTheme="majorHAnsi" w:hAnsiTheme="majorHAnsi"/>
          <w:sz w:val="28"/>
          <w:szCs w:val="28"/>
        </w:rPr>
        <w:t xml:space="preserve">Solr index and </w:t>
      </w:r>
      <w:r w:rsidR="00D00365" w:rsidRPr="00D00365">
        <w:rPr>
          <w:rFonts w:asciiTheme="majorHAnsi" w:hAnsiTheme="majorHAnsi"/>
          <w:sz w:val="28"/>
          <w:szCs w:val="28"/>
        </w:rPr>
        <w:t>outputs the results in an easy to read list of</w:t>
      </w:r>
      <w:r w:rsidR="00D00365">
        <w:rPr>
          <w:rFonts w:asciiTheme="majorHAnsi" w:hAnsiTheme="majorHAnsi"/>
          <w:sz w:val="28"/>
          <w:szCs w:val="28"/>
        </w:rPr>
        <w:t xml:space="preserve"> </w:t>
      </w:r>
      <w:r w:rsidR="00D00365" w:rsidRPr="00D00365">
        <w:rPr>
          <w:rFonts w:asciiTheme="majorHAnsi" w:hAnsiTheme="majorHAnsi"/>
          <w:sz w:val="28"/>
          <w:szCs w:val="28"/>
        </w:rPr>
        <w:t>results demonstrating your relevancy algorithms and answers to your challenge</w:t>
      </w:r>
      <w:r w:rsidR="00D00365">
        <w:rPr>
          <w:rFonts w:asciiTheme="majorHAnsi" w:hAnsiTheme="majorHAnsi"/>
          <w:sz w:val="28"/>
          <w:szCs w:val="28"/>
        </w:rPr>
        <w:t xml:space="preserve"> </w:t>
      </w:r>
      <w:r w:rsidR="00D00365" w:rsidRPr="00D00365">
        <w:rPr>
          <w:rFonts w:asciiTheme="majorHAnsi" w:hAnsiTheme="majorHAnsi"/>
          <w:sz w:val="28"/>
          <w:szCs w:val="28"/>
        </w:rPr>
        <w:t>questions from Task #4.</w:t>
      </w:r>
    </w:p>
    <w:p w14:paraId="7EE7C91F" w14:textId="50B30D63" w:rsidR="003B280D" w:rsidRDefault="00D00365" w:rsidP="00D00365">
      <w:r>
        <w:t xml:space="preserve">We implemented a python program for the above. </w:t>
      </w:r>
    </w:p>
    <w:p w14:paraId="1A99ABAC" w14:textId="77777777" w:rsidR="00182329" w:rsidRDefault="00182329" w:rsidP="00FA1703">
      <w:pPr>
        <w:widowControl w:val="0"/>
        <w:autoSpaceDE w:val="0"/>
        <w:autoSpaceDN w:val="0"/>
        <w:adjustRightInd w:val="0"/>
        <w:spacing w:after="0" w:line="240" w:lineRule="auto"/>
        <w:jc w:val="both"/>
        <w:rPr>
          <w:rFonts w:asciiTheme="majorHAnsi" w:hAnsiTheme="majorHAnsi"/>
          <w:sz w:val="28"/>
          <w:szCs w:val="28"/>
        </w:rPr>
      </w:pPr>
    </w:p>
    <w:p w14:paraId="145B9E35" w14:textId="2D2C6B7C" w:rsidR="00182329" w:rsidRPr="00182329" w:rsidRDefault="00182329" w:rsidP="00182329">
      <w:pPr>
        <w:rPr>
          <w:rFonts w:asciiTheme="majorHAnsi" w:hAnsiTheme="majorHAnsi"/>
          <w:sz w:val="32"/>
          <w:szCs w:val="28"/>
        </w:rPr>
      </w:pPr>
      <w:r w:rsidRPr="00182329">
        <w:rPr>
          <w:rFonts w:asciiTheme="majorHAnsi" w:hAnsiTheme="majorHAnsi"/>
          <w:sz w:val="32"/>
          <w:szCs w:val="28"/>
        </w:rPr>
        <w:t>EXTRA CREDITS</w:t>
      </w:r>
      <w:bookmarkStart w:id="2" w:name="_GoBack"/>
      <w:bookmarkEnd w:id="2"/>
    </w:p>
    <w:p w14:paraId="46BB47C2" w14:textId="35120818" w:rsidR="003B280D" w:rsidRDefault="003B280D" w:rsidP="00FA1703">
      <w:pPr>
        <w:widowControl w:val="0"/>
        <w:autoSpaceDE w:val="0"/>
        <w:autoSpaceDN w:val="0"/>
        <w:adjustRightInd w:val="0"/>
        <w:spacing w:after="0" w:line="240" w:lineRule="auto"/>
        <w:jc w:val="both"/>
        <w:rPr>
          <w:rFonts w:asciiTheme="majorHAnsi" w:hAnsiTheme="majorHAnsi"/>
          <w:sz w:val="28"/>
          <w:szCs w:val="28"/>
        </w:rPr>
      </w:pPr>
      <w:r>
        <w:rPr>
          <w:rFonts w:asciiTheme="majorHAnsi" w:hAnsiTheme="majorHAnsi"/>
          <w:sz w:val="28"/>
          <w:szCs w:val="28"/>
        </w:rPr>
        <w:t xml:space="preserve">Question 6: </w:t>
      </w:r>
      <w:r w:rsidR="00FA1703" w:rsidRPr="00FA1703">
        <w:rPr>
          <w:rFonts w:asciiTheme="majorHAnsi" w:hAnsiTheme="majorHAnsi"/>
          <w:sz w:val="28"/>
          <w:szCs w:val="28"/>
        </w:rPr>
        <w:t>Develop a Lucene-latent Dirichlet allocation (LDA) technique for</w:t>
      </w:r>
      <w:r w:rsidR="00FA1703">
        <w:rPr>
          <w:rFonts w:asciiTheme="majorHAnsi" w:hAnsiTheme="majorHAnsi"/>
          <w:sz w:val="28"/>
          <w:szCs w:val="28"/>
        </w:rPr>
        <w:t xml:space="preserve"> </w:t>
      </w:r>
      <w:r w:rsidR="00FA1703" w:rsidRPr="00FA1703">
        <w:rPr>
          <w:rFonts w:asciiTheme="majorHAnsi" w:hAnsiTheme="majorHAnsi"/>
          <w:sz w:val="28"/>
          <w:szCs w:val="28"/>
        </w:rPr>
        <w:t>topic modeling on your index and use it to rank and return documents.</w:t>
      </w:r>
    </w:p>
    <w:p w14:paraId="28A1CE44" w14:textId="65D9F23D" w:rsidR="004E7E10" w:rsidRPr="00FA1703" w:rsidRDefault="004E7E10" w:rsidP="00FA1703">
      <w:pPr>
        <w:pStyle w:val="ListParagraph"/>
        <w:numPr>
          <w:ilvl w:val="0"/>
          <w:numId w:val="35"/>
        </w:numPr>
        <w:rPr>
          <w:rFonts w:asciiTheme="majorHAnsi" w:hAnsiTheme="majorHAnsi"/>
          <w:szCs w:val="28"/>
        </w:rPr>
      </w:pPr>
    </w:p>
    <w:p w14:paraId="7F9F171F" w14:textId="17ED3ED6" w:rsidR="00243EFE" w:rsidRDefault="003B280D" w:rsidP="00243EFE">
      <w:pPr>
        <w:rPr>
          <w:rFonts w:asciiTheme="majorHAnsi" w:hAnsiTheme="majorHAnsi"/>
          <w:sz w:val="28"/>
          <w:szCs w:val="28"/>
        </w:rPr>
      </w:pPr>
      <w:r>
        <w:rPr>
          <w:rFonts w:asciiTheme="majorHAnsi" w:hAnsiTheme="majorHAnsi"/>
          <w:sz w:val="28"/>
          <w:szCs w:val="28"/>
        </w:rPr>
        <w:t>Question 7</w:t>
      </w:r>
      <w:r w:rsidRPr="003B280D">
        <w:rPr>
          <w:rFonts w:asciiTheme="majorHAnsi" w:hAnsiTheme="majorHAnsi"/>
          <w:sz w:val="28"/>
          <w:szCs w:val="28"/>
        </w:rPr>
        <w:t xml:space="preserve">: </w:t>
      </w:r>
      <w:r w:rsidR="00182329" w:rsidRPr="00182329">
        <w:rPr>
          <w:rFonts w:asciiTheme="majorHAnsi" w:hAnsiTheme="majorHAnsi"/>
          <w:sz w:val="28"/>
          <w:szCs w:val="28"/>
        </w:rPr>
        <w:t>Figure out how to integrate your relevancy algorithms into Nutch</w:t>
      </w:r>
    </w:p>
    <w:p w14:paraId="0A0A4B83" w14:textId="77777777" w:rsidR="00182329" w:rsidRPr="00182329" w:rsidRDefault="00243EFE" w:rsidP="00182329">
      <w:pPr>
        <w:rPr>
          <w:rFonts w:asciiTheme="majorHAnsi" w:hAnsiTheme="majorHAnsi"/>
          <w:sz w:val="28"/>
          <w:szCs w:val="28"/>
        </w:rPr>
      </w:pPr>
      <w:r w:rsidRPr="00182329">
        <w:rPr>
          <w:rFonts w:asciiTheme="majorHAnsi" w:hAnsiTheme="majorHAnsi"/>
          <w:szCs w:val="28"/>
        </w:rPr>
        <w:t xml:space="preserve">We went through the documentation of Similarity Scoring Filter and understood the </w:t>
      </w:r>
    </w:p>
    <w:p w14:paraId="33199F43" w14:textId="77777777" w:rsidR="00182329" w:rsidRPr="00182329" w:rsidRDefault="00182329" w:rsidP="00182329">
      <w:pPr>
        <w:pStyle w:val="ListParagraph"/>
        <w:rPr>
          <w:rFonts w:asciiTheme="majorHAnsi" w:hAnsiTheme="majorHAnsi"/>
          <w:sz w:val="28"/>
          <w:szCs w:val="28"/>
        </w:rPr>
      </w:pPr>
    </w:p>
    <w:p w14:paraId="78FFA108" w14:textId="77777777" w:rsidR="00182329" w:rsidRPr="00182329" w:rsidRDefault="00182329" w:rsidP="00182329">
      <w:pPr>
        <w:pStyle w:val="ListParagraph"/>
        <w:rPr>
          <w:rFonts w:asciiTheme="majorHAnsi" w:hAnsiTheme="majorHAnsi"/>
          <w:sz w:val="28"/>
          <w:szCs w:val="28"/>
        </w:rPr>
      </w:pPr>
    </w:p>
    <w:p w14:paraId="1574850D" w14:textId="78854EC9" w:rsidR="00D40FA5" w:rsidRPr="00182329" w:rsidRDefault="00D40FA5" w:rsidP="00182329">
      <w:pPr>
        <w:jc w:val="both"/>
        <w:rPr>
          <w:rFonts w:asciiTheme="majorHAnsi" w:hAnsiTheme="majorHAnsi"/>
          <w:sz w:val="28"/>
          <w:szCs w:val="28"/>
        </w:rPr>
      </w:pPr>
      <w:r w:rsidRPr="00182329">
        <w:rPr>
          <w:rFonts w:asciiTheme="majorHAnsi" w:hAnsiTheme="majorHAnsi"/>
          <w:sz w:val="28"/>
          <w:szCs w:val="28"/>
        </w:rPr>
        <w:t xml:space="preserve">Question 8: </w:t>
      </w:r>
      <w:r w:rsidR="00182329" w:rsidRPr="00182329">
        <w:rPr>
          <w:rFonts w:asciiTheme="majorHAnsi" w:hAnsiTheme="majorHAnsi"/>
          <w:sz w:val="28"/>
          <w:szCs w:val="28"/>
        </w:rPr>
        <w:t>Create a D3-based visualization of your link-based relevancy.</w:t>
      </w:r>
      <w:r w:rsidR="00182329">
        <w:rPr>
          <w:rFonts w:asciiTheme="majorHAnsi" w:hAnsiTheme="majorHAnsi"/>
          <w:sz w:val="28"/>
          <w:szCs w:val="28"/>
        </w:rPr>
        <w:t xml:space="preserve"> </w:t>
      </w:r>
      <w:r w:rsidR="00182329" w:rsidRPr="00182329">
        <w:rPr>
          <w:rFonts w:asciiTheme="majorHAnsi" w:hAnsiTheme="majorHAnsi"/>
          <w:sz w:val="28"/>
          <w:szCs w:val="28"/>
        </w:rPr>
        <w:t>Provide a capa</w:t>
      </w:r>
      <w:r w:rsidR="00182329">
        <w:rPr>
          <w:rFonts w:asciiTheme="majorHAnsi" w:hAnsiTheme="majorHAnsi"/>
          <w:sz w:val="28"/>
          <w:szCs w:val="28"/>
        </w:rPr>
        <w:t xml:space="preserve">bility to generate D3 relevancy </w:t>
      </w:r>
      <w:r w:rsidR="00182329" w:rsidRPr="00182329">
        <w:rPr>
          <w:rFonts w:asciiTheme="majorHAnsi" w:hAnsiTheme="majorHAnsi"/>
          <w:sz w:val="28"/>
          <w:szCs w:val="28"/>
        </w:rPr>
        <w:t>visualizations as a Nutch REST</w:t>
      </w:r>
      <w:r w:rsidR="00182329">
        <w:rPr>
          <w:rFonts w:asciiTheme="majorHAnsi" w:hAnsiTheme="majorHAnsi"/>
          <w:sz w:val="28"/>
          <w:szCs w:val="28"/>
        </w:rPr>
        <w:t xml:space="preserve"> </w:t>
      </w:r>
      <w:r w:rsidR="00182329" w:rsidRPr="00182329">
        <w:rPr>
          <w:rFonts w:asciiTheme="majorHAnsi" w:hAnsiTheme="majorHAnsi"/>
          <w:sz w:val="28"/>
          <w:szCs w:val="28"/>
        </w:rPr>
        <w:t>service using Apache CXF. Integrate the service into nutch-python.</w:t>
      </w:r>
    </w:p>
    <w:p w14:paraId="618D1C89" w14:textId="60FA776C" w:rsidR="00D40FA5" w:rsidRDefault="00D40FA5" w:rsidP="00D40FA5">
      <w:pPr>
        <w:pStyle w:val="ListParagraph"/>
        <w:numPr>
          <w:ilvl w:val="0"/>
          <w:numId w:val="19"/>
        </w:numPr>
        <w:rPr>
          <w:rFonts w:asciiTheme="majorHAnsi" w:hAnsiTheme="majorHAnsi"/>
          <w:szCs w:val="28"/>
        </w:rPr>
      </w:pPr>
      <w:r>
        <w:rPr>
          <w:rFonts w:asciiTheme="majorHAnsi" w:hAnsiTheme="majorHAnsi"/>
          <w:szCs w:val="28"/>
        </w:rPr>
        <w:t xml:space="preserve">We went </w:t>
      </w:r>
      <w:r w:rsidR="00301A30">
        <w:rPr>
          <w:rFonts w:asciiTheme="majorHAnsi" w:hAnsiTheme="majorHAnsi"/>
          <w:szCs w:val="28"/>
        </w:rPr>
        <w:t>over the documentation and wrote a python program to crawl with Nutch using Nutch rest server and Nutch python.</w:t>
      </w:r>
    </w:p>
    <w:p w14:paraId="5BF1A958" w14:textId="0C186F01" w:rsidR="00301A30" w:rsidRDefault="00301A30" w:rsidP="00D40FA5">
      <w:pPr>
        <w:pStyle w:val="ListParagraph"/>
        <w:numPr>
          <w:ilvl w:val="0"/>
          <w:numId w:val="19"/>
        </w:numPr>
        <w:rPr>
          <w:rFonts w:asciiTheme="majorHAnsi" w:hAnsiTheme="majorHAnsi"/>
          <w:szCs w:val="28"/>
        </w:rPr>
      </w:pPr>
      <w:r>
        <w:rPr>
          <w:rFonts w:asciiTheme="majorHAnsi" w:hAnsiTheme="majorHAnsi"/>
          <w:szCs w:val="28"/>
        </w:rPr>
        <w:t xml:space="preserve">The python program </w:t>
      </w:r>
      <w:r w:rsidRPr="00301A30">
        <w:rPr>
          <w:rFonts w:asciiTheme="majorHAnsi" w:hAnsiTheme="majorHAnsi"/>
          <w:i/>
          <w:szCs w:val="28"/>
        </w:rPr>
        <w:t>Nutch_python_crawl.py</w:t>
      </w:r>
      <w:r>
        <w:rPr>
          <w:rFonts w:asciiTheme="majorHAnsi" w:hAnsiTheme="majorHAnsi"/>
          <w:i/>
          <w:szCs w:val="28"/>
        </w:rPr>
        <w:t xml:space="preserve"> </w:t>
      </w:r>
      <w:r>
        <w:rPr>
          <w:rFonts w:asciiTheme="majorHAnsi" w:hAnsiTheme="majorHAnsi"/>
          <w:szCs w:val="28"/>
        </w:rPr>
        <w:t>is attached.</w:t>
      </w:r>
    </w:p>
    <w:p w14:paraId="48F2223E" w14:textId="73960FA9" w:rsidR="00301A30" w:rsidRDefault="00301A30" w:rsidP="00D40FA5">
      <w:pPr>
        <w:pStyle w:val="ListParagraph"/>
        <w:numPr>
          <w:ilvl w:val="0"/>
          <w:numId w:val="19"/>
        </w:numPr>
        <w:rPr>
          <w:rFonts w:asciiTheme="majorHAnsi" w:hAnsiTheme="majorHAnsi"/>
          <w:szCs w:val="28"/>
        </w:rPr>
      </w:pPr>
      <w:r>
        <w:rPr>
          <w:rFonts w:asciiTheme="majorHAnsi" w:hAnsiTheme="majorHAnsi"/>
          <w:szCs w:val="28"/>
        </w:rPr>
        <w:t>We went through the documentation and implemented the best practices for crawling using Nutch rest server.</w:t>
      </w:r>
    </w:p>
    <w:p w14:paraId="1327A949" w14:textId="08C9E0A6" w:rsidR="00301A30" w:rsidRDefault="00C04487" w:rsidP="00D40FA5">
      <w:pPr>
        <w:pStyle w:val="ListParagraph"/>
        <w:numPr>
          <w:ilvl w:val="0"/>
          <w:numId w:val="19"/>
        </w:numPr>
        <w:rPr>
          <w:rFonts w:asciiTheme="majorHAnsi" w:hAnsiTheme="majorHAnsi"/>
          <w:szCs w:val="28"/>
        </w:rPr>
      </w:pPr>
      <w:r>
        <w:rPr>
          <w:rFonts w:asciiTheme="majorHAnsi" w:hAnsiTheme="majorHAnsi"/>
          <w:szCs w:val="28"/>
        </w:rPr>
        <w:t xml:space="preserve">NutchPy is a python library for working with Apache Nutch. It has functionality to work with Nutch data structures – to read Sequence files, LinkDb, etc. We feel these functionalities can be added inside the </w:t>
      </w:r>
      <w:r>
        <w:rPr>
          <w:rFonts w:asciiTheme="majorHAnsi" w:hAnsiTheme="majorHAnsi"/>
          <w:i/>
          <w:szCs w:val="28"/>
        </w:rPr>
        <w:t>Nutch REST server</w:t>
      </w:r>
      <w:r>
        <w:rPr>
          <w:rFonts w:asciiTheme="majorHAnsi" w:hAnsiTheme="majorHAnsi"/>
          <w:szCs w:val="28"/>
        </w:rPr>
        <w:t xml:space="preserve"> as an API. It can accept a link to the the segments generated and further processing of can be performed by the </w:t>
      </w:r>
      <w:r w:rsidRPr="00C04487">
        <w:rPr>
          <w:rFonts w:asciiTheme="majorHAnsi" w:hAnsiTheme="majorHAnsi"/>
          <w:i/>
          <w:szCs w:val="28"/>
        </w:rPr>
        <w:t>Nutc</w:t>
      </w:r>
      <w:r>
        <w:rPr>
          <w:rFonts w:asciiTheme="majorHAnsi" w:hAnsiTheme="majorHAnsi"/>
          <w:i/>
          <w:szCs w:val="28"/>
        </w:rPr>
        <w:t>h REST</w:t>
      </w:r>
      <w:r w:rsidRPr="00C04487">
        <w:rPr>
          <w:rFonts w:asciiTheme="majorHAnsi" w:hAnsiTheme="majorHAnsi"/>
          <w:i/>
          <w:szCs w:val="28"/>
        </w:rPr>
        <w:t xml:space="preserve"> server</w:t>
      </w:r>
      <w:r>
        <w:rPr>
          <w:rFonts w:asciiTheme="majorHAnsi" w:hAnsiTheme="majorHAnsi"/>
          <w:i/>
          <w:szCs w:val="28"/>
        </w:rPr>
        <w:t>.</w:t>
      </w:r>
    </w:p>
    <w:p w14:paraId="14D98920" w14:textId="77777777" w:rsidR="009518C3" w:rsidRDefault="009518C3" w:rsidP="009518C3">
      <w:pPr>
        <w:rPr>
          <w:rFonts w:asciiTheme="majorHAnsi" w:hAnsiTheme="majorHAnsi"/>
          <w:szCs w:val="28"/>
        </w:rPr>
      </w:pPr>
    </w:p>
    <w:p w14:paraId="45FD7F03" w14:textId="2F351077" w:rsidR="00F56F54" w:rsidRDefault="00F56F54" w:rsidP="009518C3">
      <w:pPr>
        <w:rPr>
          <w:rFonts w:asciiTheme="majorHAnsi" w:hAnsiTheme="majorHAnsi"/>
          <w:sz w:val="28"/>
          <w:szCs w:val="28"/>
        </w:rPr>
      </w:pPr>
      <w:r>
        <w:rPr>
          <w:rFonts w:asciiTheme="majorHAnsi" w:hAnsiTheme="majorHAnsi"/>
          <w:sz w:val="28"/>
          <w:szCs w:val="28"/>
        </w:rPr>
        <w:t>CONCLUSION</w:t>
      </w:r>
    </w:p>
    <w:p w14:paraId="35785209" w14:textId="77777777" w:rsidR="00FC44EC" w:rsidRPr="00FC44EC" w:rsidRDefault="00FC44EC" w:rsidP="00FC44EC">
      <w:pPr>
        <w:rPr>
          <w:rFonts w:asciiTheme="majorHAnsi" w:hAnsiTheme="majorHAnsi"/>
          <w:szCs w:val="28"/>
        </w:rPr>
      </w:pPr>
      <w:r w:rsidRPr="00FC44EC">
        <w:rPr>
          <w:rFonts w:asciiTheme="majorHAnsi" w:hAnsiTheme="majorHAnsi"/>
          <w:szCs w:val="28"/>
        </w:rPr>
        <w:t>The goal of the assignment was to collect as many unique images of guns and weapons on the provided seed lists. We could get around 107.000 images.</w:t>
      </w:r>
    </w:p>
    <w:p w14:paraId="63EFEB59" w14:textId="77777777" w:rsidR="00FC44EC" w:rsidRPr="00FC44EC" w:rsidRDefault="00FC44EC" w:rsidP="00FC44EC">
      <w:pPr>
        <w:rPr>
          <w:rFonts w:asciiTheme="majorHAnsi" w:hAnsiTheme="majorHAnsi"/>
          <w:szCs w:val="28"/>
        </w:rPr>
      </w:pPr>
      <w:r w:rsidRPr="00FC44EC">
        <w:rPr>
          <w:rFonts w:asciiTheme="majorHAnsi" w:hAnsiTheme="majorHAnsi"/>
          <w:szCs w:val="28"/>
        </w:rPr>
        <w:t>We faced multiple challenges throughout this project. Here are the major challenges:</w:t>
      </w:r>
    </w:p>
    <w:p w14:paraId="0624AB7F" w14:textId="6C100DC2" w:rsidR="00FC44EC" w:rsidRPr="00FC44EC" w:rsidRDefault="00FC44EC" w:rsidP="00FC44EC">
      <w:pPr>
        <w:numPr>
          <w:ilvl w:val="0"/>
          <w:numId w:val="26"/>
        </w:numPr>
        <w:rPr>
          <w:rFonts w:asciiTheme="majorHAnsi" w:hAnsiTheme="majorHAnsi"/>
          <w:szCs w:val="28"/>
        </w:rPr>
      </w:pPr>
      <w:r w:rsidRPr="00FC44EC">
        <w:rPr>
          <w:rFonts w:asciiTheme="majorHAnsi" w:hAnsiTheme="majorHAnsi"/>
          <w:szCs w:val="28"/>
        </w:rPr>
        <w:t>Developing an interactive selenium to interact with dynamic Ajax based content which enabled us to get into deep web and collect more images of weapons. </w:t>
      </w:r>
      <w:r w:rsidR="004E2B4C">
        <w:rPr>
          <w:rFonts w:asciiTheme="majorHAnsi" w:hAnsiTheme="majorHAnsi"/>
          <w:szCs w:val="28"/>
        </w:rPr>
        <w:t>We had to downgrade the Firefox version to 33.0 to successfully enable the protocol-interactive-selenium plugin.</w:t>
      </w:r>
    </w:p>
    <w:p w14:paraId="47D3EBC5" w14:textId="77777777" w:rsidR="00FC44EC" w:rsidRPr="00FC44EC" w:rsidRDefault="00FC44EC" w:rsidP="00FC44EC">
      <w:pPr>
        <w:numPr>
          <w:ilvl w:val="0"/>
          <w:numId w:val="26"/>
        </w:numPr>
        <w:rPr>
          <w:rFonts w:asciiTheme="majorHAnsi" w:hAnsiTheme="majorHAnsi"/>
          <w:szCs w:val="28"/>
        </w:rPr>
      </w:pPr>
      <w:r w:rsidRPr="00FC44EC">
        <w:rPr>
          <w:rFonts w:asciiTheme="majorHAnsi" w:hAnsiTheme="majorHAnsi"/>
          <w:szCs w:val="28"/>
        </w:rPr>
        <w:t>Identifying the duplicate images was one another major challenge. The project led us to a thought process as to why the images were duplicated. Most of the times it happens that there may exist the same content in different regions (example, we may have same page in .com domain, .</w:t>
      </w:r>
      <w:hyperlink r:id="rId11" w:history="1">
        <w:r w:rsidRPr="00FC44EC">
          <w:rPr>
            <w:rStyle w:val="Hyperlink"/>
            <w:rFonts w:asciiTheme="majorHAnsi" w:hAnsiTheme="majorHAnsi"/>
            <w:szCs w:val="28"/>
          </w:rPr>
          <w:t>co.uk</w:t>
        </w:r>
      </w:hyperlink>
      <w:r w:rsidRPr="00FC44EC">
        <w:rPr>
          <w:rFonts w:asciiTheme="majorHAnsi" w:hAnsiTheme="majorHAnsi"/>
          <w:szCs w:val="28"/>
        </w:rPr>
        <w:t>, .</w:t>
      </w:r>
      <w:hyperlink r:id="rId12" w:history="1">
        <w:r w:rsidRPr="00FC44EC">
          <w:rPr>
            <w:rStyle w:val="Hyperlink"/>
            <w:rFonts w:asciiTheme="majorHAnsi" w:hAnsiTheme="majorHAnsi"/>
            <w:szCs w:val="28"/>
          </w:rPr>
          <w:t>co.in</w:t>
        </w:r>
      </w:hyperlink>
      <w:r w:rsidRPr="00FC44EC">
        <w:rPr>
          <w:rFonts w:asciiTheme="majorHAnsi" w:hAnsiTheme="majorHAnsi"/>
          <w:szCs w:val="28"/>
        </w:rPr>
        <w:t>, etc.) which may result in duplication of web content. We developed algorithms to identify exact and near duplicates. The challenge was in extracting the metadata for the images based on which they could be categorized into exact or near duplicate images. In addition, the duplicated URLS were filtered in the crawling phase itself.</w:t>
      </w:r>
    </w:p>
    <w:p w14:paraId="2808CD18" w14:textId="77777777" w:rsidR="00FC44EC" w:rsidRPr="00FC44EC" w:rsidRDefault="00FC44EC" w:rsidP="00FC44EC">
      <w:pPr>
        <w:numPr>
          <w:ilvl w:val="0"/>
          <w:numId w:val="26"/>
        </w:numPr>
        <w:rPr>
          <w:rFonts w:asciiTheme="majorHAnsi" w:hAnsiTheme="majorHAnsi"/>
          <w:szCs w:val="28"/>
        </w:rPr>
      </w:pPr>
      <w:r w:rsidRPr="00FC44EC">
        <w:rPr>
          <w:rFonts w:asciiTheme="majorHAnsi" w:hAnsiTheme="majorHAnsi"/>
          <w:szCs w:val="28"/>
        </w:rPr>
        <w:t>Initially we faced one of the challenge in increasing the nutch heap memory size where in the crawling aborted after running for 2 days due to insufficient heap memory. We figured out the configuration parameter JAVA_HEAP_MAX in bin/nutch script to increase the size of the heap memory.</w:t>
      </w:r>
    </w:p>
    <w:p w14:paraId="74B0D41A" w14:textId="77777777" w:rsidR="00FC44EC" w:rsidRDefault="00FC44EC" w:rsidP="00FC44EC">
      <w:pPr>
        <w:numPr>
          <w:ilvl w:val="0"/>
          <w:numId w:val="26"/>
        </w:numPr>
        <w:rPr>
          <w:rFonts w:asciiTheme="majorHAnsi" w:hAnsiTheme="majorHAnsi"/>
          <w:szCs w:val="28"/>
        </w:rPr>
      </w:pPr>
      <w:r w:rsidRPr="00FC44EC">
        <w:rPr>
          <w:rFonts w:asciiTheme="majorHAnsi" w:hAnsiTheme="majorHAnsi"/>
          <w:szCs w:val="28"/>
        </w:rPr>
        <w:t>Configuring the nutch crawler to deal with politeness and completeness. This enabled the crawler to increase its sensitivity to the way it appeared in web logs for servers providing weapons oriented content on the Internet.</w:t>
      </w:r>
    </w:p>
    <w:p w14:paraId="0B98859F" w14:textId="77777777" w:rsidR="004E2B4C" w:rsidRPr="004E2B4C" w:rsidRDefault="004E2B4C" w:rsidP="004E2B4C">
      <w:pPr>
        <w:pStyle w:val="ListParagraph"/>
        <w:numPr>
          <w:ilvl w:val="0"/>
          <w:numId w:val="26"/>
        </w:numPr>
        <w:rPr>
          <w:rFonts w:asciiTheme="majorHAnsi" w:hAnsiTheme="majorHAnsi"/>
          <w:szCs w:val="28"/>
        </w:rPr>
      </w:pPr>
      <w:r w:rsidRPr="004E2B4C">
        <w:rPr>
          <w:rFonts w:asciiTheme="majorHAnsi" w:hAnsiTheme="majorHAnsi"/>
          <w:szCs w:val="28"/>
        </w:rPr>
        <w:t>Getting to work with the various open source technologies. Most of the times we couldn't get much documentation in installing or integrating the technologies with apache nutch. This led us to actively engage in the discussions in apache nutch forums, post our queries in the forums and to even contribute back to the forum by answering other's queries. </w:t>
      </w:r>
    </w:p>
    <w:p w14:paraId="7909E4B9" w14:textId="77777777" w:rsidR="004E2B4C" w:rsidRDefault="004E2B4C" w:rsidP="004E2B4C">
      <w:pPr>
        <w:ind w:left="720"/>
        <w:rPr>
          <w:rFonts w:asciiTheme="majorHAnsi" w:hAnsiTheme="majorHAnsi"/>
          <w:szCs w:val="28"/>
        </w:rPr>
      </w:pPr>
    </w:p>
    <w:p w14:paraId="3E232905" w14:textId="77777777" w:rsidR="004E2B4C" w:rsidRPr="00FC44EC" w:rsidRDefault="004E2B4C" w:rsidP="004E2B4C">
      <w:pPr>
        <w:rPr>
          <w:rFonts w:asciiTheme="majorHAnsi" w:hAnsiTheme="majorHAnsi"/>
          <w:szCs w:val="28"/>
        </w:rPr>
      </w:pPr>
    </w:p>
    <w:sectPr w:rsidR="004E2B4C" w:rsidRPr="00FC44EC">
      <w:headerReference w:type="default" r:id="rId13"/>
      <w:footerReference w:type="default" r:id="rId14"/>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55D88" w14:textId="77777777" w:rsidR="000A4EE7" w:rsidRDefault="000A4EE7">
      <w:pPr>
        <w:spacing w:after="0" w:line="240" w:lineRule="auto"/>
      </w:pPr>
      <w:r>
        <w:separator/>
      </w:r>
    </w:p>
  </w:endnote>
  <w:endnote w:type="continuationSeparator" w:id="0">
    <w:p w14:paraId="0E678F22" w14:textId="77777777" w:rsidR="000A4EE7" w:rsidRDefault="000A4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8A1D7" w14:textId="77777777" w:rsidR="00DB0504" w:rsidRDefault="00D00652">
    <w:pPr>
      <w:pStyle w:val="Footer"/>
    </w:pPr>
    <w:r>
      <w:ptab w:relativeTo="margin" w:alignment="right" w:leader="none"/>
    </w:r>
    <w:r>
      <w:fldChar w:fldCharType="begin"/>
    </w:r>
    <w:r>
      <w:instrText xml:space="preserve"> PAGE </w:instrText>
    </w:r>
    <w:r>
      <w:fldChar w:fldCharType="separate"/>
    </w:r>
    <w:r w:rsidR="00182329">
      <w:rPr>
        <w:noProof/>
      </w:rPr>
      <w:t>1</w:t>
    </w:r>
    <w:r>
      <w:rPr>
        <w:noProof/>
      </w:rPr>
      <w:fldChar w:fldCharType="end"/>
    </w:r>
    <w:r>
      <w:t xml:space="preserve"> </w:t>
    </w:r>
    <w:r>
      <w:rPr>
        <w:noProof/>
        <w:lang w:eastAsia="en-US"/>
      </w:rPr>
      <mc:AlternateContent>
        <mc:Choice Requires="wps">
          <w:drawing>
            <wp:inline distT="0" distB="0" distL="0" distR="0" wp14:anchorId="11DAC53B" wp14:editId="10CD321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1D54E8E" id="Oval_x0020_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" filled="f" fillcolor="#ff7d26" strokecolor="#fe8637 [3204]" strokeweight="3pt">
              <v:stroke linestyle="thinThin"/>
              <v:shadow color="#1f2f3f" opacity=".5" mv:blur="0" offset="2pt,3pt"/>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E2604" w14:textId="77777777" w:rsidR="000A4EE7" w:rsidRDefault="000A4EE7">
      <w:pPr>
        <w:spacing w:after="0" w:line="240" w:lineRule="auto"/>
      </w:pPr>
      <w:r>
        <w:separator/>
      </w:r>
    </w:p>
  </w:footnote>
  <w:footnote w:type="continuationSeparator" w:id="0">
    <w:p w14:paraId="37A1283E" w14:textId="77777777" w:rsidR="000A4EE7" w:rsidRDefault="000A4EE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5D970" w14:textId="3D13F930" w:rsidR="00DB0504" w:rsidRDefault="00D00652">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0C60F3">
          <w:t>Team #32</w:t>
        </w:r>
      </w:sdtContent>
    </w:sdt>
    <w:r>
      <w:rPr>
        <w:noProof/>
        <w:lang w:eastAsia="en-US"/>
      </w:rPr>
      <mc:AlternateContent>
        <mc:Choice Requires="wps">
          <w:drawing>
            <wp:anchor distT="0" distB="0" distL="114300" distR="114300" simplePos="0" relativeHeight="251659264" behindDoc="0" locked="0" layoutInCell="1" allowOverlap="1" wp14:anchorId="29064461" wp14:editId="7079F5E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B303692" id="_x0000_t32" coordsize="21600,21600" o:spt="32" o:oned="t" path="m0,0l21600,21600e" filled="f">
              <v:path arrowok="t" fillok="f" o:connecttype="none"/>
              <o:lock v:ext="edit" shapetype="t"/>
            </v:shapetype>
            <v:shape id="AutoShape_x0020_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" strokecolor="#fe8637 [3204]" strokeweight="1pt">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8D4A9E"/>
    <w:multiLevelType w:val="hybridMultilevel"/>
    <w:tmpl w:val="FDD6B9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96DDC"/>
    <w:multiLevelType w:val="hybridMultilevel"/>
    <w:tmpl w:val="C3DA0B7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4">
    <w:nsid w:val="0E6E4A24"/>
    <w:multiLevelType w:val="hybridMultilevel"/>
    <w:tmpl w:val="1DB281B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C1FBD"/>
    <w:multiLevelType w:val="hybridMultilevel"/>
    <w:tmpl w:val="299455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7">
    <w:nsid w:val="1A310295"/>
    <w:multiLevelType w:val="hybridMultilevel"/>
    <w:tmpl w:val="0184985E"/>
    <w:lvl w:ilvl="0" w:tplc="A560D2F8">
      <w:start w:val="1"/>
      <w:numFmt w:val="low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266E31"/>
    <w:multiLevelType w:val="hybridMultilevel"/>
    <w:tmpl w:val="32228D3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1C4970"/>
    <w:multiLevelType w:val="multilevel"/>
    <w:tmpl w:val="25A8E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5279B2"/>
    <w:multiLevelType w:val="hybridMultilevel"/>
    <w:tmpl w:val="C7964FB4"/>
    <w:lvl w:ilvl="0" w:tplc="04090013">
      <w:start w:val="1"/>
      <w:numFmt w:val="upperRoman"/>
      <w:lvlText w:val="%1."/>
      <w:lvlJc w:val="right"/>
      <w:pPr>
        <w:ind w:left="18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nsid w:val="2D8175B0"/>
    <w:multiLevelType w:val="hybridMultilevel"/>
    <w:tmpl w:val="84006A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D40283"/>
    <w:multiLevelType w:val="hybridMultilevel"/>
    <w:tmpl w:val="FEAA72C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191909"/>
    <w:multiLevelType w:val="hybridMultilevel"/>
    <w:tmpl w:val="6302D852"/>
    <w:lvl w:ilvl="0" w:tplc="04090019">
      <w:start w:val="1"/>
      <w:numFmt w:val="lowerLetter"/>
      <w:lvlText w:val="%1."/>
      <w:lvlJc w:val="left"/>
      <w:pPr>
        <w:ind w:left="720" w:hanging="360"/>
      </w:pPr>
      <w:rPr>
        <w:rFonts w:hint="default"/>
        <w:color w:val="auto"/>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075DFB"/>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6F75D6"/>
    <w:multiLevelType w:val="hybridMultilevel"/>
    <w:tmpl w:val="9B7085AA"/>
    <w:lvl w:ilvl="0" w:tplc="F758738E">
      <w:start w:val="1"/>
      <w:numFmt w:val="low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4539EC"/>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5467DE"/>
    <w:multiLevelType w:val="hybridMultilevel"/>
    <w:tmpl w:val="5EDCA846"/>
    <w:lvl w:ilvl="0" w:tplc="342A9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1D109A3"/>
    <w:multiLevelType w:val="hybridMultilevel"/>
    <w:tmpl w:val="E86E4C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5E3AC0"/>
    <w:multiLevelType w:val="hybridMultilevel"/>
    <w:tmpl w:val="93628D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6D725D"/>
    <w:multiLevelType w:val="hybridMultilevel"/>
    <w:tmpl w:val="69FC6E1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E45237"/>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B86C1D"/>
    <w:multiLevelType w:val="hybridMultilevel"/>
    <w:tmpl w:val="D076E8D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F32907"/>
    <w:multiLevelType w:val="hybridMultilevel"/>
    <w:tmpl w:val="6786EFE4"/>
    <w:lvl w:ilvl="0" w:tplc="04090019">
      <w:start w:val="1"/>
      <w:numFmt w:val="lowerLetter"/>
      <w:lvlText w:val="%1."/>
      <w:lvlJc w:val="left"/>
      <w:pPr>
        <w:ind w:left="720" w:hanging="360"/>
      </w:pPr>
      <w:rPr>
        <w:rFonts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E773C6"/>
    <w:multiLevelType w:val="hybridMultilevel"/>
    <w:tmpl w:val="960E1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52E288E"/>
    <w:multiLevelType w:val="hybridMultilevel"/>
    <w:tmpl w:val="41FA6B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A23956"/>
    <w:multiLevelType w:val="hybridMultilevel"/>
    <w:tmpl w:val="C15C903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8B13CD"/>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D75E4E"/>
    <w:multiLevelType w:val="hybridMultilevel"/>
    <w:tmpl w:val="2BA6E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F6C2B5D"/>
    <w:multiLevelType w:val="hybridMultilevel"/>
    <w:tmpl w:val="89AC0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A82A25"/>
    <w:multiLevelType w:val="hybridMultilevel"/>
    <w:tmpl w:val="A2EA5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3"/>
  </w:num>
  <w:num w:numId="4">
    <w:abstractNumId w:val="6"/>
  </w:num>
  <w:num w:numId="5">
    <w:abstractNumId w:val="3"/>
  </w:num>
  <w:num w:numId="6">
    <w:abstractNumId w:val="6"/>
  </w:num>
  <w:num w:numId="7">
    <w:abstractNumId w:val="13"/>
  </w:num>
  <w:num w:numId="8">
    <w:abstractNumId w:val="10"/>
  </w:num>
  <w:num w:numId="9">
    <w:abstractNumId w:val="16"/>
  </w:num>
  <w:num w:numId="10">
    <w:abstractNumId w:val="4"/>
  </w:num>
  <w:num w:numId="11">
    <w:abstractNumId w:val="26"/>
  </w:num>
  <w:num w:numId="12">
    <w:abstractNumId w:val="12"/>
  </w:num>
  <w:num w:numId="13">
    <w:abstractNumId w:val="14"/>
  </w:num>
  <w:num w:numId="14">
    <w:abstractNumId w:val="23"/>
  </w:num>
  <w:num w:numId="15">
    <w:abstractNumId w:val="8"/>
  </w:num>
  <w:num w:numId="16">
    <w:abstractNumId w:val="22"/>
  </w:num>
  <w:num w:numId="17">
    <w:abstractNumId w:val="20"/>
  </w:num>
  <w:num w:numId="18">
    <w:abstractNumId w:val="2"/>
  </w:num>
  <w:num w:numId="19">
    <w:abstractNumId w:val="27"/>
  </w:num>
  <w:num w:numId="20">
    <w:abstractNumId w:val="21"/>
  </w:num>
  <w:num w:numId="21">
    <w:abstractNumId w:val="5"/>
  </w:num>
  <w:num w:numId="22">
    <w:abstractNumId w:val="29"/>
  </w:num>
  <w:num w:numId="23">
    <w:abstractNumId w:val="28"/>
  </w:num>
  <w:num w:numId="24">
    <w:abstractNumId w:val="24"/>
  </w:num>
  <w:num w:numId="25">
    <w:abstractNumId w:val="9"/>
  </w:num>
  <w:num w:numId="26">
    <w:abstractNumId w:val="0"/>
  </w:num>
  <w:num w:numId="27">
    <w:abstractNumId w:val="18"/>
  </w:num>
  <w:num w:numId="28">
    <w:abstractNumId w:val="30"/>
  </w:num>
  <w:num w:numId="29">
    <w:abstractNumId w:val="1"/>
  </w:num>
  <w:num w:numId="30">
    <w:abstractNumId w:val="7"/>
  </w:num>
  <w:num w:numId="31">
    <w:abstractNumId w:val="15"/>
  </w:num>
  <w:num w:numId="32">
    <w:abstractNumId w:val="11"/>
  </w:num>
  <w:num w:numId="33">
    <w:abstractNumId w:val="19"/>
  </w:num>
  <w:num w:numId="34">
    <w:abstractNumId w:val="17"/>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ctiveWritingStyle w:appName="MSWord" w:lang="en-US" w:vendorID="64" w:dllVersion="131078" w:nlCheck="1" w:checkStyle="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5B"/>
    <w:rsid w:val="000421BE"/>
    <w:rsid w:val="0004448B"/>
    <w:rsid w:val="00056C05"/>
    <w:rsid w:val="00072C05"/>
    <w:rsid w:val="000A4EE7"/>
    <w:rsid w:val="000B35E8"/>
    <w:rsid w:val="000C60F3"/>
    <w:rsid w:val="000E1D91"/>
    <w:rsid w:val="000E76D5"/>
    <w:rsid w:val="00112723"/>
    <w:rsid w:val="00131BC3"/>
    <w:rsid w:val="00142023"/>
    <w:rsid w:val="00156D7F"/>
    <w:rsid w:val="00182329"/>
    <w:rsid w:val="001848E7"/>
    <w:rsid w:val="001B3D05"/>
    <w:rsid w:val="002330B2"/>
    <w:rsid w:val="00243EFE"/>
    <w:rsid w:val="002452FC"/>
    <w:rsid w:val="00252529"/>
    <w:rsid w:val="002547E0"/>
    <w:rsid w:val="002B330B"/>
    <w:rsid w:val="00301A30"/>
    <w:rsid w:val="003164A6"/>
    <w:rsid w:val="00352883"/>
    <w:rsid w:val="00364361"/>
    <w:rsid w:val="003A3935"/>
    <w:rsid w:val="003B280D"/>
    <w:rsid w:val="003D465A"/>
    <w:rsid w:val="004133E3"/>
    <w:rsid w:val="00470D34"/>
    <w:rsid w:val="00474D6A"/>
    <w:rsid w:val="004C5D5B"/>
    <w:rsid w:val="004D37D3"/>
    <w:rsid w:val="004D3EA3"/>
    <w:rsid w:val="004E2B4C"/>
    <w:rsid w:val="004E7E10"/>
    <w:rsid w:val="0055740A"/>
    <w:rsid w:val="005B03B7"/>
    <w:rsid w:val="005E2E4E"/>
    <w:rsid w:val="0062740C"/>
    <w:rsid w:val="006642E1"/>
    <w:rsid w:val="006D6DDA"/>
    <w:rsid w:val="006E46EF"/>
    <w:rsid w:val="00792577"/>
    <w:rsid w:val="007A6022"/>
    <w:rsid w:val="008067E3"/>
    <w:rsid w:val="00826ADA"/>
    <w:rsid w:val="0084145F"/>
    <w:rsid w:val="0084556F"/>
    <w:rsid w:val="00852CFB"/>
    <w:rsid w:val="0089502A"/>
    <w:rsid w:val="008B1FE0"/>
    <w:rsid w:val="0091099D"/>
    <w:rsid w:val="00917DBF"/>
    <w:rsid w:val="00921733"/>
    <w:rsid w:val="009518C3"/>
    <w:rsid w:val="009528F9"/>
    <w:rsid w:val="009751FD"/>
    <w:rsid w:val="009D4960"/>
    <w:rsid w:val="009D64A8"/>
    <w:rsid w:val="009E6215"/>
    <w:rsid w:val="009F1090"/>
    <w:rsid w:val="00A17D07"/>
    <w:rsid w:val="00A4007E"/>
    <w:rsid w:val="00A43CC0"/>
    <w:rsid w:val="00AA698D"/>
    <w:rsid w:val="00AB550E"/>
    <w:rsid w:val="00AF7FFE"/>
    <w:rsid w:val="00B20931"/>
    <w:rsid w:val="00B46216"/>
    <w:rsid w:val="00B47E12"/>
    <w:rsid w:val="00B76565"/>
    <w:rsid w:val="00B9047E"/>
    <w:rsid w:val="00BB72CD"/>
    <w:rsid w:val="00C04487"/>
    <w:rsid w:val="00C25A41"/>
    <w:rsid w:val="00C3433E"/>
    <w:rsid w:val="00C43A78"/>
    <w:rsid w:val="00C52C61"/>
    <w:rsid w:val="00C61116"/>
    <w:rsid w:val="00C64573"/>
    <w:rsid w:val="00CC6925"/>
    <w:rsid w:val="00CD54E3"/>
    <w:rsid w:val="00D00365"/>
    <w:rsid w:val="00D00652"/>
    <w:rsid w:val="00D40FA5"/>
    <w:rsid w:val="00D750DD"/>
    <w:rsid w:val="00D80380"/>
    <w:rsid w:val="00DB0504"/>
    <w:rsid w:val="00DD6D90"/>
    <w:rsid w:val="00E1527F"/>
    <w:rsid w:val="00E476E5"/>
    <w:rsid w:val="00E7553D"/>
    <w:rsid w:val="00E954CA"/>
    <w:rsid w:val="00E95CCF"/>
    <w:rsid w:val="00EB3C46"/>
    <w:rsid w:val="00EB434C"/>
    <w:rsid w:val="00ED12ED"/>
    <w:rsid w:val="00F10C74"/>
    <w:rsid w:val="00F163AC"/>
    <w:rsid w:val="00F56F54"/>
    <w:rsid w:val="00FA1703"/>
    <w:rsid w:val="00FB6DF9"/>
    <w:rsid w:val="00FC44EC"/>
    <w:rsid w:val="00FC54FE"/>
    <w:rsid w:val="00FD1CDA"/>
    <w:rsid w:val="00FF50C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C0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80D"/>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B280D"/>
    <w:pPr>
      <w:spacing w:after="0" w:line="240" w:lineRule="auto"/>
    </w:pPr>
    <w:rPr>
      <w:rFonts w:cstheme="minorHAnsi"/>
      <w:color w:val="414751" w:themeColor="text2" w:themeShade="BF"/>
      <w:sz w:val="20"/>
      <w:szCs w:val="20"/>
      <w:lang w:eastAsia="ja-JP"/>
    </w:rPr>
  </w:style>
  <w:style w:type="character" w:styleId="Hyperlink">
    <w:name w:val="Hyperlink"/>
    <w:basedOn w:val="DefaultParagraphFont"/>
    <w:uiPriority w:val="99"/>
    <w:unhideWhenUsed/>
    <w:rsid w:val="00FC44EC"/>
    <w:rPr>
      <w:color w:val="D2611C" w:themeColor="hyperlink"/>
      <w:u w:val="single"/>
    </w:rPr>
  </w:style>
  <w:style w:type="paragraph" w:styleId="NormalWeb">
    <w:name w:val="Normal (Web)"/>
    <w:basedOn w:val="Normal"/>
    <w:uiPriority w:val="99"/>
    <w:semiHidden/>
    <w:unhideWhenUsed/>
    <w:rsid w:val="007A6022"/>
    <w:pPr>
      <w:spacing w:before="100" w:beforeAutospacing="1" w:after="100" w:afterAutospacing="1" w:line="240" w:lineRule="auto"/>
    </w:pPr>
    <w:rPr>
      <w:rFonts w:ascii="Times New Roman" w:hAnsi="Times New Roman" w:cs="Times New Roman"/>
      <w:color w:val="auto"/>
      <w:sz w:val="24"/>
      <w:szCs w:val="24"/>
      <w:lang w:eastAsia="en-US"/>
    </w:rPr>
  </w:style>
  <w:style w:type="character" w:customStyle="1" w:styleId="apple-tab-span">
    <w:name w:val="apple-tab-span"/>
    <w:basedOn w:val="DefaultParagraphFont"/>
    <w:rsid w:val="007A6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272600">
      <w:bodyDiv w:val="1"/>
      <w:marLeft w:val="0"/>
      <w:marRight w:val="0"/>
      <w:marTop w:val="0"/>
      <w:marBottom w:val="0"/>
      <w:divBdr>
        <w:top w:val="none" w:sz="0" w:space="0" w:color="auto"/>
        <w:left w:val="none" w:sz="0" w:space="0" w:color="auto"/>
        <w:bottom w:val="none" w:sz="0" w:space="0" w:color="auto"/>
        <w:right w:val="none" w:sz="0" w:space="0" w:color="auto"/>
      </w:divBdr>
    </w:div>
    <w:div w:id="452208748">
      <w:bodyDiv w:val="1"/>
      <w:marLeft w:val="0"/>
      <w:marRight w:val="0"/>
      <w:marTop w:val="0"/>
      <w:marBottom w:val="0"/>
      <w:divBdr>
        <w:top w:val="none" w:sz="0" w:space="0" w:color="auto"/>
        <w:left w:val="none" w:sz="0" w:space="0" w:color="auto"/>
        <w:bottom w:val="none" w:sz="0" w:space="0" w:color="auto"/>
        <w:right w:val="none" w:sz="0" w:space="0" w:color="auto"/>
      </w:divBdr>
    </w:div>
    <w:div w:id="778649442">
      <w:bodyDiv w:val="1"/>
      <w:marLeft w:val="0"/>
      <w:marRight w:val="0"/>
      <w:marTop w:val="0"/>
      <w:marBottom w:val="0"/>
      <w:divBdr>
        <w:top w:val="none" w:sz="0" w:space="0" w:color="auto"/>
        <w:left w:val="none" w:sz="0" w:space="0" w:color="auto"/>
        <w:bottom w:val="none" w:sz="0" w:space="0" w:color="auto"/>
        <w:right w:val="none" w:sz="0" w:space="0" w:color="auto"/>
      </w:divBdr>
    </w:div>
    <w:div w:id="957834337">
      <w:bodyDiv w:val="1"/>
      <w:marLeft w:val="0"/>
      <w:marRight w:val="0"/>
      <w:marTop w:val="0"/>
      <w:marBottom w:val="0"/>
      <w:divBdr>
        <w:top w:val="none" w:sz="0" w:space="0" w:color="auto"/>
        <w:left w:val="none" w:sz="0" w:space="0" w:color="auto"/>
        <w:bottom w:val="none" w:sz="0" w:space="0" w:color="auto"/>
        <w:right w:val="none" w:sz="0" w:space="0" w:color="auto"/>
      </w:divBdr>
    </w:div>
    <w:div w:id="1092094008">
      <w:bodyDiv w:val="1"/>
      <w:marLeft w:val="0"/>
      <w:marRight w:val="0"/>
      <w:marTop w:val="0"/>
      <w:marBottom w:val="0"/>
      <w:divBdr>
        <w:top w:val="none" w:sz="0" w:space="0" w:color="auto"/>
        <w:left w:val="none" w:sz="0" w:space="0" w:color="auto"/>
        <w:bottom w:val="none" w:sz="0" w:space="0" w:color="auto"/>
        <w:right w:val="none" w:sz="0" w:space="0" w:color="auto"/>
      </w:divBdr>
    </w:div>
    <w:div w:id="1112557895">
      <w:bodyDiv w:val="1"/>
      <w:marLeft w:val="0"/>
      <w:marRight w:val="0"/>
      <w:marTop w:val="0"/>
      <w:marBottom w:val="0"/>
      <w:divBdr>
        <w:top w:val="none" w:sz="0" w:space="0" w:color="auto"/>
        <w:left w:val="none" w:sz="0" w:space="0" w:color="auto"/>
        <w:bottom w:val="none" w:sz="0" w:space="0" w:color="auto"/>
        <w:right w:val="none" w:sz="0" w:space="0" w:color="auto"/>
      </w:divBdr>
    </w:div>
    <w:div w:id="169380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uk/" TargetMode="External"/><Relationship Id="rId12" Type="http://schemas.openxmlformats.org/officeDocument/2006/relationships/hyperlink" Target="http://co.in/"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ramod.setlur/Library/Containers/com.microsoft.Word/Data/Library/Caches/TM01773077/Report%20(Oriel%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Team #32</PublishDate>
  <Abstract>Dark and deep web are two potential places to sell guns illegally. We used Apache Nutch to crawl for images of guns, Apache Tika for content and metadata extraction, and Selenium to automate Ajax interaction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 xsi:nil="true"/>
    <BusinessGroup xmlns="4873beb7-5857-4685-be1f-d57550cc96cc" xsi:nil="true"/>
    <TPFriendlyName xmlns="4873beb7-5857-4685-be1f-d57550cc96cc">OrielReport</TPFriendlyName>
    <SourceTitle xmlns="4873beb7-5857-4685-be1f-d57550cc96cc" xsi:nil="true"/>
    <APEditor xmlns="4873beb7-5857-4685-be1f-d57550cc96cc">
      <UserInfo>
        <DisplayName/>
        <AccountId xsi:nil="true"/>
        <AccountType/>
      </UserInfo>
    </APEditor>
    <OpenTemplate xmlns="4873beb7-5857-4685-be1f-d57550cc96cc">true</OpenTemplate>
    <UALocComments xmlns="4873beb7-5857-4685-be1f-d57550cc96cc" xsi:nil="true"/>
    <IntlLangReviewDate xmlns="4873beb7-5857-4685-be1f-d57550cc96cc">2009-08-21T23:45:00+00:00</IntlLangReviewDate>
    <PublishStatusLookup xmlns="4873beb7-5857-4685-be1f-d57550cc96cc">
      <Value>305621</Value>
      <Value>1303751</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{My Templates}</TPInstallLocation>
    <TimesCloned xmlns="4873beb7-5857-4685-be1f-d57550cc96cc" xsi:nil="true"/>
    <PublishTargets xmlns="4873beb7-5857-4685-be1f-d57550cc96cc">OfficeOnline</PublishTargets>
    <AcquiredFrom xmlns="4873beb7-5857-4685-be1f-d57550cc96cc">Community</AcquiredFrom>
    <AssetStart xmlns="4873beb7-5857-4685-be1f-d57550cc96cc">2009-01-01T00:00:00+00:00</AssetStart>
    <Provider xmlns="4873beb7-5857-4685-be1f-d57550cc96cc" xsi:nil="true"/>
    <LastHandOff xmlns="4873beb7-5857-4685-be1f-d57550cc96cc" xsi:nil="true"/>
    <FriendlyTitle xmlns="4873beb7-5857-4685-be1f-d57550cc96cc" xsi:nil="true"/>
    <TPClientViewer xmlns="4873beb7-5857-4685-be1f-d57550cc96cc">Microsoft Office Word</TPClientViewer>
    <TemplateStatus xmlns="4873beb7-5857-4685-be1f-d57550cc96cc" xsi:nil="true"/>
    <IsDeleted xmlns="4873beb7-5857-4685-be1f-d57550cc96cc">false</IsDeleted>
    <ShowIn xmlns="4873beb7-5857-4685-be1f-d57550cc96cc">Show everywhere</ShowIn>
    <CSXHash xmlns="4873beb7-5857-4685-be1f-d57550cc96cc" xsi:nil="true"/>
    <VoteCount xmlns="4873beb7-5857-4685-be1f-d57550cc96cc">0</VoteCount>
    <UANotes xmlns="4873beb7-5857-4685-be1f-d57550cc96cc" xsi:nil="true"/>
    <Downloads xmlns="4873beb7-5857-4685-be1f-d57550cc96cc">0</Downloads>
    <OOCacheId xmlns="4873beb7-5857-4685-be1f-d57550cc96cc" xsi:nil="true"/>
    <AssetExpire xmlns="4873beb7-5857-4685-be1f-d57550cc96cc">2029-05-12T00:00:00+00:00</AssetExpire>
    <CSXSubmissionMarket xmlns="4873beb7-5857-4685-be1f-d57550cc96cc" xsi:nil="true"/>
    <DSATActionTaken xmlns="4873beb7-5857-4685-be1f-d57550cc96cc">Best Bets</DSATActionTaken>
    <SubmitterId xmlns="4873beb7-5857-4685-be1f-d57550cc96cc" xsi:nil="true"/>
    <TPExecutable xmlns="4873beb7-5857-4685-be1f-d57550cc96cc" xsi:nil="true"/>
    <EditorialTags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Milestone xmlns="4873beb7-5857-4685-be1f-d57550cc96cc" xsi:nil="true"/>
    <TPComponent xmlns="4873beb7-5857-4685-be1f-d57550cc96cc">WordFiles</TPComponent>
    <AssetId xmlns="4873beb7-5857-4685-be1f-d57550cc96cc">TP101773128</AssetId>
    <IntlLocPriority xmlns="4873beb7-5857-4685-be1f-d57550cc96cc" xsi:nil="true"/>
    <TPLaunchHelpLink xmlns="4873beb7-5857-4685-be1f-d57550cc96cc" xsi:nil="true"/>
    <TPApplication xmlns="4873beb7-5857-4685-be1f-d57550cc96cc">Word</TPApplication>
    <PolicheckWords xmlns="4873beb7-5857-4685-be1f-d57550cc96cc" xsi:nil="true"/>
    <IntlLangReviewer xmlns="4873beb7-5857-4685-be1f-d57550cc96cc" xsi:nil="true"/>
    <HandoffToMSDN xmlns="4873beb7-5857-4685-be1f-d57550cc96cc">2009-08-21T23:45:00+00:00</HandoffToMSDN>
    <PlannedPubDate xmlns="4873beb7-5857-4685-be1f-d57550cc96cc">2009-08-21T23:45:00+00:00</PlannedPubDate>
    <CrawlForDependencies xmlns="4873beb7-5857-4685-be1f-d57550cc96cc">false</CrawlForDependencies>
    <TrustLevel xmlns="4873beb7-5857-4685-be1f-d57550cc96cc">1 Microsoft Managed Content</TrustLevel>
    <IsSearchable xmlns="4873beb7-5857-4685-be1f-d57550cc96cc">true</IsSearchable>
    <TPNamespace xmlns="4873beb7-5857-4685-be1f-d57550cc96cc">WINWORD</TPNamespace>
    <TemplateTemplateType xmlns="4873beb7-5857-4685-be1f-d57550cc96cc">Word Document Template</TemplateTemplateType>
    <Markets xmlns="4873beb7-5857-4685-be1f-d57550cc96cc"/>
    <IntlLangReview xmlns="4873beb7-5857-4685-be1f-d57550cc96cc" xsi:nil="true"/>
    <UAProjectedTotalWords xmlns="4873beb7-5857-4685-be1f-d57550cc96cc">0</UAProjectedTotalWords>
    <OutputCachingOn xmlns="4873beb7-5857-4685-be1f-d57550cc96cc">false</OutputCachingOn>
    <AverageRating xmlns="4873beb7-5857-4685-be1f-d57550cc96cc" xsi:nil="true"/>
    <APAuthor xmlns="4873beb7-5857-4685-be1f-d57550cc96cc">
      <UserInfo>
        <DisplayName>REDMOND\v-luannv</DisplayName>
        <AccountId>92</AccountId>
        <AccountType/>
      </UserInfo>
    </APAuthor>
    <TPCommandLine xmlns="4873beb7-5857-4685-be1f-d57550cc96cc">{WD} /f {FilePath}</TPCommandLine>
    <TPAppVersion xmlns="4873beb7-5857-4685-be1f-d57550cc96cc">14</TPAppVersion>
    <EditorialStatus xmlns="4873beb7-5857-4685-be1f-d57550cc96cc" xsi:nil="true"/>
    <LastModifiedDateTime xmlns="4873beb7-5857-4685-be1f-d57550cc96cc">2009-08-21T23:45:00+00:00</LastModifiedDateTime>
    <TPLaunchHelpLinkType xmlns="4873beb7-5857-4685-be1f-d57550cc96cc">Template</TPLaunchHelpLinkType>
    <UALocRecommendation xmlns="4873beb7-5857-4685-be1f-d57550cc96cc">Localize</UALocRecommendation>
    <ArtSampleDocs xmlns="4873beb7-5857-4685-be1f-d57550cc96cc" xsi:nil="true"/>
    <UACurrentWords xmlns="4873beb7-5857-4685-be1f-d57550cc96cc" xsi:nil="true"/>
    <Manager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13344</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44184-7ED4-4B73-A937-9C0722B65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4.xml><?xml version="1.0" encoding="utf-8"?>
<ds:datastoreItem xmlns:ds="http://schemas.openxmlformats.org/officeDocument/2006/customXml" ds:itemID="{F317C91F-4E5B-4837-BE2E-49E26F1BA6A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205</TotalTime>
  <Pages>5</Pages>
  <Words>908</Words>
  <Characters>5178</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CSCI–572 Assignment 2</vt:lpstr>
      <vt:lpstr>    Question 1: Develop an indexing system using Apache Solr and its ExtractingReque</vt:lpstr>
      <vt:lpstr>    Question 2: Leverage the Nutch indexing system to build up an Apache Solr Index</vt:lpstr>
      <vt:lpstr>    </vt:lpstr>
      <vt:lpstr>    Question 3: Design and implement two ranking algorithms for your Weapons data do</vt:lpstr>
      <vt:lpstr>    Question 4: Develop a suite of queries that demonstrate answers to the relevant </vt:lpstr>
    </vt:vector>
  </TitlesOfParts>
  <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CSCI–572 Assignment 2</dc:title>
  <dc:subject>An Apache-Solr based Search Engine, Ranking Algorithms and NER for Weapons Datasets</dc:subject>
  <dc:creator>Pramod Setlur</dc:creator>
  <cp:keywords/>
  <dc:description/>
  <cp:lastModifiedBy>Pramod Setlur</cp:lastModifiedBy>
  <cp:revision>32</cp:revision>
  <cp:lastPrinted>2015-10-14T10:10:00Z</cp:lastPrinted>
  <dcterms:created xsi:type="dcterms:W3CDTF">2015-10-14T10:10:00Z</dcterms:created>
  <dcterms:modified xsi:type="dcterms:W3CDTF">2015-11-12T07:19:00Z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quisitionDate">
    <vt:filetime>2009-08-21T23:45:00Z</vt:filetime>
  </property>
  <property fmtid="{D5CDD505-2E9C-101B-9397-08002B2CF9AE}" pid="3" name="ContentTypeId">
    <vt:lpwstr>0x0101006EDDDB5EE6D98C44930B742096920B300400F5B6D36B3EF94B4E9A635CDF2A18F5B8</vt:lpwstr>
  </property>
  <property fmtid="{D5CDD505-2E9C-101B-9397-08002B2CF9AE}" pid="4" name="ImageGenCounter">
    <vt:i4>0</vt:i4>
  </property>
  <property fmtid="{D5CDD505-2E9C-101B-9397-08002B2CF9AE}" pid="5" name="APTrustLevel">
    <vt:r8>1</vt:r8>
  </property>
  <property fmtid="{D5CDD505-2E9C-101B-9397-08002B2CF9AE}" pid="6" name="ProviderName">
    <vt:lpwstr>Microsoft Corporation</vt:lpwstr>
  </property>
  <property fmtid="{D5CDD505-2E9C-101B-9397-08002B2CF9AE}" pid="7" name="ViolationReportStatus">
    <vt:lpwstr>None</vt:lpwstr>
  </property>
  <property fmtid="{D5CDD505-2E9C-101B-9397-08002B2CF9AE}" pid="8" name="ImageGenStatus">
    <vt:i4>0</vt:i4>
  </property>
  <property fmtid="{D5CDD505-2E9C-101B-9397-08002B2CF9AE}" pid="9" name="TemplateType">
    <vt:lpwstr>Word Document Template</vt:lpwstr>
  </property>
  <property fmtid="{D5CDD505-2E9C-101B-9397-08002B2CF9AE}" pid="10" name="PolicheckCounter">
    <vt:i4>0</vt:i4>
  </property>
  <property fmtid="{D5CDD505-2E9C-101B-9397-08002B2CF9AE}" pid="11" name="EditorialTag">
    <vt:lpwstr>None</vt:lpwstr>
  </property>
  <property fmtid="{D5CDD505-2E9C-101B-9397-08002B2CF9AE}" pid="12" name="CanSyndicate">
    <vt:lpwstr>Approval Required</vt:lpwstr>
  </property>
  <property fmtid="{D5CDD505-2E9C-101B-9397-08002B2CF9AE}" pid="13" name="ContractType">
    <vt:lpwstr>Partner</vt:lpwstr>
  </property>
  <property fmtid="{D5CDD505-2E9C-101B-9397-08002B2CF9AE}" pid="14" name="_LCID">
    <vt:i4>1033</vt:i4>
  </property>
  <property fmtid="{D5CDD505-2E9C-101B-9397-08002B2CF9AE}" pid="15" name="_Version">
    <vt:lpwstr>0809</vt:lpwstr>
  </property>
  <property fmtid="{D5CDD505-2E9C-101B-9397-08002B2CF9AE}" pid="16" name="VirusScanTimestamp">
    <vt:filetime>2009-08-21T23:45:00Z</vt:filetime>
  </property>
  <property fmtid="{D5CDD505-2E9C-101B-9397-08002B2CF9AE}" pid="17" name="PolicheckStatus">
    <vt:i4>0</vt:i4>
  </property>
  <property fmtid="{D5CDD505-2E9C-101B-9397-08002B2CF9AE}" pid="18" name="ImageGenResult">
    <vt:lpwstr/>
  </property>
  <property fmtid="{D5CDD505-2E9C-101B-9397-08002B2CF9AE}" pid="19" name="ImageGenerated">
    <vt:bool>false</vt:bool>
  </property>
  <property fmtid="{D5CDD505-2E9C-101B-9397-08002B2CF9AE}" pid="20" name="Order">
    <vt:r8>7579900</vt:r8>
  </property>
  <property fmtid="{D5CDD505-2E9C-101B-9397-08002B2CF9AE}" pid="21" name="Applications">
    <vt:lpwstr/>
  </property>
</Properties>
</file>